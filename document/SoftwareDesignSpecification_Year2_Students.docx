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E9A" w:rsidRDefault="00C94E9A" w:rsidP="00C94E9A">
      <w:pPr>
        <w:jc w:val="center"/>
        <w:rPr>
          <w:rFonts w:cs="Arial"/>
          <w:b/>
          <w:sz w:val="36"/>
          <w:lang w:eastAsia="zh-CN"/>
        </w:rPr>
      </w:pPr>
      <w:bookmarkStart w:id="0" w:name="_GoBack"/>
      <w:bookmarkEnd w:id="0"/>
    </w:p>
    <w:p w:rsidR="00C94E9A" w:rsidRDefault="00C94E9A" w:rsidP="00C94E9A">
      <w:pPr>
        <w:jc w:val="center"/>
        <w:rPr>
          <w:rFonts w:cs="Arial"/>
          <w:b/>
          <w:sz w:val="36"/>
        </w:rPr>
      </w:pPr>
    </w:p>
    <w:p w:rsidR="00C94E9A" w:rsidRDefault="00C94E9A" w:rsidP="00C94E9A">
      <w:pPr>
        <w:jc w:val="center"/>
        <w:rPr>
          <w:rFonts w:cs="Arial"/>
          <w:b/>
          <w:sz w:val="36"/>
        </w:rPr>
      </w:pPr>
    </w:p>
    <w:p w:rsidR="00C94E9A" w:rsidRDefault="00C94E9A" w:rsidP="00C94E9A"/>
    <w:p w:rsidR="00C94E9A" w:rsidRDefault="00C94E9A" w:rsidP="00C94E9A"/>
    <w:p w:rsidR="00C94E9A" w:rsidRPr="00406EF6" w:rsidRDefault="00C94E9A" w:rsidP="00C94E9A">
      <w:pPr>
        <w:jc w:val="center"/>
        <w:rPr>
          <w:sz w:val="28"/>
        </w:rPr>
      </w:pPr>
      <w:r w:rsidRPr="00406EF6">
        <w:rPr>
          <w:sz w:val="28"/>
        </w:rPr>
        <w:t>SDW1 2017 Spring Semester Project</w:t>
      </w:r>
    </w:p>
    <w:p w:rsidR="00C94E9A" w:rsidRPr="00E00446" w:rsidRDefault="00C94E9A" w:rsidP="00C94E9A">
      <w:pPr>
        <w:rPr>
          <w:sz w:val="40"/>
          <w:szCs w:val="40"/>
        </w:rPr>
      </w:pPr>
    </w:p>
    <w:p w:rsidR="00C94E9A" w:rsidRDefault="00C94E9A" w:rsidP="00C94E9A">
      <w:pPr>
        <w:jc w:val="center"/>
        <w:rPr>
          <w:b/>
          <w:bCs/>
          <w:sz w:val="40"/>
          <w:szCs w:val="40"/>
        </w:rPr>
      </w:pPr>
      <w:r w:rsidRPr="00406EF6">
        <w:rPr>
          <w:b/>
          <w:bCs/>
          <w:sz w:val="40"/>
          <w:szCs w:val="40"/>
          <w:lang w:eastAsia="zh-CN"/>
        </w:rPr>
        <w:t>Web Game</w:t>
      </w:r>
      <w:r w:rsidRPr="00406EF6">
        <w:rPr>
          <w:rFonts w:hint="eastAsia"/>
          <w:b/>
          <w:bCs/>
          <w:sz w:val="40"/>
          <w:szCs w:val="40"/>
          <w:lang w:eastAsia="zh-CN"/>
        </w:rPr>
        <w:t xml:space="preserve"> </w:t>
      </w:r>
      <w:r>
        <w:rPr>
          <w:b/>
          <w:bCs/>
          <w:sz w:val="40"/>
          <w:szCs w:val="40"/>
          <w:lang w:eastAsia="zh-CN"/>
        </w:rPr>
        <w:t>- Whac A Mole</w:t>
      </w:r>
    </w:p>
    <w:p w:rsidR="00C94E9A" w:rsidRDefault="00C94E9A" w:rsidP="00C94E9A">
      <w:pPr>
        <w:jc w:val="center"/>
        <w:rPr>
          <w:b/>
          <w:bCs/>
          <w:sz w:val="40"/>
          <w:szCs w:val="40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32284F" w:rsidRDefault="00C94E9A" w:rsidP="00C94E9A">
      <w:pPr>
        <w:jc w:val="center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  <w:lang w:eastAsia="zh-CN"/>
        </w:rPr>
        <w:t>System</w:t>
      </w:r>
      <w:r w:rsidRPr="0032284F">
        <w:rPr>
          <w:rFonts w:cs="Arial"/>
          <w:b/>
          <w:bCs/>
          <w:sz w:val="36"/>
          <w:szCs w:val="36"/>
          <w:lang w:eastAsia="zh-CN"/>
        </w:rPr>
        <w:t xml:space="preserve"> </w:t>
      </w:r>
      <w:r>
        <w:rPr>
          <w:rFonts w:cs="Arial"/>
          <w:b/>
          <w:bCs/>
          <w:sz w:val="36"/>
          <w:szCs w:val="36"/>
          <w:lang w:eastAsia="zh-CN"/>
        </w:rPr>
        <w:t>Design Specification (SDS</w:t>
      </w:r>
      <w:r w:rsidRPr="0032284F">
        <w:rPr>
          <w:rFonts w:cs="Arial"/>
          <w:b/>
          <w:bCs/>
          <w:sz w:val="36"/>
          <w:szCs w:val="36"/>
          <w:lang w:eastAsia="zh-CN"/>
        </w:rPr>
        <w:t>)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E00446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</w:t>
      </w:r>
      <w:r>
        <w:rPr>
          <w:rFonts w:hint="eastAsia"/>
          <w:b/>
          <w:bCs/>
          <w:sz w:val="32"/>
          <w:szCs w:val="32"/>
          <w:lang w:eastAsia="zh-CN"/>
        </w:rPr>
        <w:t>ersion</w:t>
      </w:r>
      <w:r>
        <w:rPr>
          <w:b/>
          <w:bCs/>
          <w:sz w:val="32"/>
          <w:szCs w:val="32"/>
        </w:rPr>
        <w:t xml:space="preserve"> 4.0</w:t>
      </w:r>
    </w:p>
    <w:p w:rsidR="00C94E9A" w:rsidRPr="00AD7A09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2017.03.18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07191B" w:rsidRDefault="00C94E9A" w:rsidP="00C94E9A">
      <w:pPr>
        <w:jc w:val="center"/>
        <w:rPr>
          <w:bCs/>
          <w:sz w:val="32"/>
          <w:szCs w:val="32"/>
        </w:rPr>
      </w:pPr>
    </w:p>
    <w:p w:rsidR="00C94E9A" w:rsidRPr="00192CA1" w:rsidRDefault="00C94E9A" w:rsidP="00C94E9A">
      <w:pPr>
        <w:jc w:val="center"/>
        <w:rPr>
          <w:bCs/>
          <w:sz w:val="28"/>
          <w:szCs w:val="28"/>
        </w:rPr>
      </w:pPr>
      <w:r w:rsidRPr="00192CA1">
        <w:rPr>
          <w:bCs/>
          <w:sz w:val="28"/>
          <w:szCs w:val="28"/>
        </w:rPr>
        <w:t>Z</w:t>
      </w:r>
      <w:r w:rsidRPr="00192CA1">
        <w:rPr>
          <w:rFonts w:hint="eastAsia"/>
          <w:bCs/>
          <w:sz w:val="28"/>
          <w:szCs w:val="28"/>
          <w:lang w:eastAsia="zh-CN"/>
        </w:rPr>
        <w:t>henghao</w:t>
      </w:r>
      <w:r w:rsidRPr="00192CA1">
        <w:rPr>
          <w:bCs/>
          <w:sz w:val="28"/>
          <w:szCs w:val="28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54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Pr="00192CA1" w:rsidRDefault="00C94E9A" w:rsidP="00C94E9A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G</w:t>
      </w:r>
      <w:r w:rsidRPr="00192CA1">
        <w:rPr>
          <w:rFonts w:hint="eastAsia"/>
          <w:bCs/>
          <w:sz w:val="28"/>
          <w:szCs w:val="28"/>
          <w:lang w:eastAsia="zh-CN"/>
        </w:rPr>
        <w:t>uozhen</w:t>
      </w:r>
      <w:r w:rsidRPr="00192CA1">
        <w:rPr>
          <w:bCs/>
          <w:sz w:val="28"/>
          <w:szCs w:val="28"/>
          <w:lang w:eastAsia="zh-CN"/>
        </w:rPr>
        <w:t xml:space="preserve"> W</w:t>
      </w:r>
      <w:r w:rsidRPr="00192CA1">
        <w:rPr>
          <w:rFonts w:hint="eastAsia"/>
          <w:bCs/>
          <w:sz w:val="28"/>
          <w:szCs w:val="28"/>
          <w:lang w:eastAsia="zh-CN"/>
        </w:rPr>
        <w:t>ang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48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Pr="00192CA1" w:rsidRDefault="00C94E9A" w:rsidP="00C94E9A">
      <w:pPr>
        <w:jc w:val="center"/>
        <w:rPr>
          <w:bCs/>
          <w:sz w:val="28"/>
          <w:szCs w:val="28"/>
          <w:lang w:eastAsia="zh-CN"/>
        </w:rPr>
      </w:pPr>
      <w:r w:rsidRPr="00192CA1">
        <w:rPr>
          <w:bCs/>
          <w:sz w:val="28"/>
          <w:szCs w:val="28"/>
          <w:lang w:eastAsia="zh-CN"/>
        </w:rPr>
        <w:t>X</w:t>
      </w:r>
      <w:r w:rsidRPr="00192CA1">
        <w:rPr>
          <w:rFonts w:hint="eastAsia"/>
          <w:bCs/>
          <w:sz w:val="28"/>
          <w:szCs w:val="28"/>
          <w:lang w:eastAsia="zh-CN"/>
        </w:rPr>
        <w:t>ianggao</w:t>
      </w:r>
      <w:r w:rsidRPr="00192CA1">
        <w:rPr>
          <w:bCs/>
          <w:sz w:val="28"/>
          <w:szCs w:val="28"/>
          <w:lang w:eastAsia="zh-CN"/>
        </w:rPr>
        <w:t xml:space="preserve"> G</w:t>
      </w:r>
      <w:r w:rsidRPr="00192CA1">
        <w:rPr>
          <w:rFonts w:hint="eastAsia"/>
          <w:bCs/>
          <w:sz w:val="28"/>
          <w:szCs w:val="28"/>
          <w:lang w:eastAsia="zh-CN"/>
        </w:rPr>
        <w:t>u</w:t>
      </w:r>
      <w:r w:rsidRPr="00192CA1">
        <w:rPr>
          <w:bCs/>
          <w:sz w:val="28"/>
          <w:szCs w:val="28"/>
          <w:lang w:eastAsia="zh-CN"/>
        </w:rPr>
        <w:t xml:space="preserve"> </w:t>
      </w:r>
      <w:r w:rsidRPr="00192CA1">
        <w:rPr>
          <w:rFonts w:hint="eastAsia"/>
          <w:bCs/>
          <w:sz w:val="28"/>
          <w:szCs w:val="28"/>
          <w:lang w:eastAsia="zh-CN"/>
        </w:rPr>
        <w:t>(</w:t>
      </w:r>
      <w:r w:rsidRPr="00192CA1">
        <w:rPr>
          <w:bCs/>
          <w:sz w:val="28"/>
          <w:szCs w:val="28"/>
          <w:lang w:eastAsia="zh-CN"/>
        </w:rPr>
        <w:t>l6300030</w:t>
      </w:r>
      <w:r>
        <w:rPr>
          <w:bCs/>
          <w:sz w:val="28"/>
          <w:szCs w:val="28"/>
          <w:lang w:eastAsia="zh-CN"/>
        </w:rPr>
        <w:t>15</w:t>
      </w:r>
      <w:r w:rsidRPr="00192CA1">
        <w:rPr>
          <w:rFonts w:hint="eastAsia"/>
          <w:bCs/>
          <w:sz w:val="28"/>
          <w:szCs w:val="28"/>
          <w:lang w:eastAsia="zh-CN"/>
        </w:rPr>
        <w:t>)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Computer Science and Technology Program</w:t>
      </w:r>
    </w:p>
    <w:p w:rsidR="00C94E9A" w:rsidRDefault="00C94E9A" w:rsidP="00C94E9A">
      <w:pPr>
        <w:jc w:val="center"/>
        <w:rPr>
          <w:b/>
          <w:bCs/>
          <w:sz w:val="32"/>
          <w:szCs w:val="32"/>
        </w:rPr>
      </w:pPr>
    </w:p>
    <w:p w:rsidR="00C94E9A" w:rsidRPr="00AD7A09" w:rsidRDefault="00C94E9A" w:rsidP="00C94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United International College</w:t>
      </w:r>
    </w:p>
    <w:p w:rsidR="00C94E9A" w:rsidRPr="00A81EB1" w:rsidRDefault="00C94E9A" w:rsidP="00C94E9A">
      <w:pPr>
        <w:pStyle w:val="StyleHeading1Before0pt"/>
      </w:pPr>
      <w:bookmarkStart w:id="1" w:name="_Toc219117893"/>
      <w:bookmarkStart w:id="2" w:name="_Toc477640913"/>
      <w:r>
        <w:lastRenderedPageBreak/>
        <w:t>Document Change Log</w:t>
      </w:r>
      <w:bookmarkEnd w:id="1"/>
      <w:bookmarkEnd w:id="2"/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1630"/>
        <w:gridCol w:w="1198"/>
        <w:gridCol w:w="5092"/>
      </w:tblGrid>
      <w:tr w:rsidR="00C94E9A" w:rsidRPr="00E75F61" w:rsidTr="00E00E9C">
        <w:trPr>
          <w:cantSplit/>
          <w:trHeight w:val="400"/>
        </w:trPr>
        <w:tc>
          <w:tcPr>
            <w:tcW w:w="1620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Date</w:t>
            </w:r>
          </w:p>
        </w:tc>
        <w:tc>
          <w:tcPr>
            <w:tcW w:w="1630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Changed By</w:t>
            </w:r>
          </w:p>
        </w:tc>
        <w:tc>
          <w:tcPr>
            <w:tcW w:w="1198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Version</w:t>
            </w:r>
          </w:p>
        </w:tc>
        <w:tc>
          <w:tcPr>
            <w:tcW w:w="5092" w:type="dxa"/>
            <w:shd w:val="clear" w:color="auto" w:fill="D9D9D9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b/>
                <w:i/>
                <w:szCs w:val="20"/>
              </w:rPr>
            </w:pPr>
            <w:r w:rsidRPr="00E75F61">
              <w:rPr>
                <w:rFonts w:cs="Arial"/>
                <w:b/>
                <w:i/>
                <w:szCs w:val="20"/>
              </w:rPr>
              <w:t>Change Description</w:t>
            </w:r>
          </w:p>
        </w:tc>
      </w:tr>
      <w:tr w:rsidR="00C94E9A" w:rsidRPr="00E75F61" w:rsidTr="00E00E9C">
        <w:trPr>
          <w:cantSplit/>
          <w:trHeight w:val="400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/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4</w:t>
            </w:r>
            <w:r w:rsidRPr="00E75F61">
              <w:rPr>
                <w:rFonts w:cs="Arial"/>
                <w:i/>
                <w:sz w:val="18"/>
                <w:szCs w:val="18"/>
              </w:rPr>
              <w:t>/201</w:t>
            </w: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1.0 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Prepared Document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 w:hint="eastAsia"/>
                <w:i/>
                <w:sz w:val="18"/>
                <w:szCs w:val="18"/>
                <w:lang w:eastAsia="zh-CN"/>
              </w:rPr>
              <w:t>03/11/2017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</w:t>
            </w:r>
            <w:r>
              <w:rPr>
                <w:rFonts w:cs="Arial"/>
                <w:i/>
                <w:sz w:val="18"/>
                <w:szCs w:val="18"/>
              </w:rPr>
              <w:t>2</w:t>
            </w:r>
            <w:r w:rsidRPr="00E75F61">
              <w:rPr>
                <w:rFonts w:cs="Arial"/>
                <w:i/>
                <w:sz w:val="18"/>
                <w:szCs w:val="18"/>
              </w:rPr>
              <w:t>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 w:rsidRPr="00E75F61">
              <w:rPr>
                <w:rFonts w:cs="Arial"/>
                <w:i/>
                <w:sz w:val="18"/>
                <w:szCs w:val="18"/>
                <w:lang w:eastAsia="zh-CN"/>
              </w:rPr>
              <w:t>Add Basic Frame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03/1</w:t>
            </w:r>
            <w:r>
              <w:rPr>
                <w:rFonts w:cs="Arial"/>
                <w:i/>
                <w:sz w:val="18"/>
                <w:szCs w:val="18"/>
              </w:rPr>
              <w:t>7</w:t>
            </w:r>
            <w:r w:rsidRPr="00E75F61">
              <w:rPr>
                <w:rFonts w:cs="Arial"/>
                <w:i/>
                <w:sz w:val="18"/>
                <w:szCs w:val="18"/>
              </w:rPr>
              <w:t>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 xml:space="preserve">Beta </w:t>
            </w:r>
            <w:r>
              <w:rPr>
                <w:rFonts w:cs="Arial"/>
                <w:i/>
                <w:sz w:val="18"/>
                <w:szCs w:val="18"/>
              </w:rPr>
              <w:t>2.5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E75F61">
              <w:rPr>
                <w:rFonts w:cs="Arial"/>
                <w:i/>
                <w:sz w:val="18"/>
                <w:szCs w:val="18"/>
              </w:rPr>
              <w:t>Content modification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 w:rsidRPr="003E46C6">
              <w:rPr>
                <w:rFonts w:cs="Arial"/>
                <w:i/>
                <w:sz w:val="18"/>
                <w:szCs w:val="18"/>
              </w:rPr>
              <w:t>Zhenghao Wu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3.0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>inish content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03/18/2017</w:t>
            </w: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 w:hint="eastAsia"/>
                <w:i/>
                <w:sz w:val="18"/>
                <w:szCs w:val="18"/>
              </w:rPr>
              <w:t>Xianggao Gu</w:t>
            </w: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  <w:r>
              <w:rPr>
                <w:rFonts w:cs="Arial"/>
                <w:i/>
                <w:sz w:val="18"/>
                <w:szCs w:val="18"/>
              </w:rPr>
              <w:t>4</w:t>
            </w:r>
            <w:r>
              <w:rPr>
                <w:rFonts w:cs="Arial" w:hint="eastAsia"/>
                <w:i/>
                <w:sz w:val="18"/>
                <w:szCs w:val="18"/>
              </w:rPr>
              <w:t>.0</w:t>
            </w: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 w:hint="eastAsia"/>
                <w:i/>
                <w:sz w:val="18"/>
                <w:szCs w:val="18"/>
                <w:lang w:eastAsia="zh-CN"/>
              </w:rPr>
            </w:pP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Finish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all</w:t>
            </w:r>
            <w:r>
              <w:rPr>
                <w:rFonts w:cs="Arial"/>
                <w:i/>
                <w:sz w:val="18"/>
                <w:szCs w:val="18"/>
                <w:lang w:eastAsia="zh-CN"/>
              </w:rPr>
              <w:t xml:space="preserve"> </w:t>
            </w:r>
            <w:r>
              <w:rPr>
                <w:rFonts w:cs="Arial" w:hint="eastAsia"/>
                <w:i/>
                <w:sz w:val="18"/>
                <w:szCs w:val="18"/>
                <w:lang w:eastAsia="zh-CN"/>
              </w:rPr>
              <w:t>info</w:t>
            </w: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  <w:tr w:rsidR="00C94E9A" w:rsidRPr="00E75F61" w:rsidTr="00E00E9C">
        <w:trPr>
          <w:cantSplit/>
          <w:trHeight w:val="415"/>
        </w:trPr>
        <w:tc>
          <w:tcPr>
            <w:tcW w:w="162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630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1198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  <w:tc>
          <w:tcPr>
            <w:tcW w:w="5092" w:type="dxa"/>
            <w:vAlign w:val="bottom"/>
          </w:tcPr>
          <w:p w:rsidR="00C94E9A" w:rsidRPr="00E75F61" w:rsidRDefault="00C94E9A" w:rsidP="00E00E9C">
            <w:pPr>
              <w:pStyle w:val="BodyText"/>
              <w:rPr>
                <w:rFonts w:cs="Arial"/>
                <w:i/>
                <w:sz w:val="18"/>
                <w:szCs w:val="18"/>
              </w:rPr>
            </w:pPr>
          </w:p>
        </w:tc>
      </w:tr>
    </w:tbl>
    <w:p w:rsidR="00C94E9A" w:rsidRDefault="00C94E9A" w:rsidP="00C94E9A">
      <w:pPr>
        <w:pStyle w:val="StyleHeading1Before0pt"/>
      </w:pPr>
      <w:bookmarkStart w:id="3" w:name="_Toc219115350"/>
      <w:bookmarkStart w:id="4" w:name="_Toc219117894"/>
      <w:bookmarkStart w:id="5" w:name="_Toc477640914"/>
      <w:r>
        <w:t>Table of Contents</w:t>
      </w:r>
      <w:bookmarkEnd w:id="3"/>
      <w:bookmarkEnd w:id="4"/>
      <w:bookmarkEnd w:id="5"/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7640913" w:history="1">
        <w:r w:rsidRPr="007527F5">
          <w:rPr>
            <w:rStyle w:val="Hyperlink"/>
          </w:rPr>
          <w:t>1.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Document Change Log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4" w:history="1">
        <w:r w:rsidRPr="007527F5">
          <w:rPr>
            <w:rStyle w:val="Hyperlink"/>
          </w:rPr>
          <w:t>2.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Table of Contents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5" w:history="1">
        <w:r w:rsidRPr="007527F5">
          <w:rPr>
            <w:rStyle w:val="Hyperlink"/>
          </w:rPr>
          <w:t>3.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6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  <w:lang w:eastAsia="zh-CN"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7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  <w:lang w:eastAsia="zh-CN"/>
          </w:rPr>
          <w:t>Software Target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18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3.3.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  <w:lang w:eastAsia="zh-CN"/>
          </w:rPr>
          <w:t>Aim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19" w:history="1">
        <w:r w:rsidRPr="007527F5">
          <w:rPr>
            <w:rStyle w:val="Hyperlink"/>
          </w:rPr>
          <w:t>4.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Tools and Standards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0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4.1.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</w:rPr>
          <w:t>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1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4.2.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</w:rPr>
          <w:t>Standards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22" w:history="1">
        <w:r w:rsidRPr="007527F5">
          <w:rPr>
            <w:rStyle w:val="Hyperlink"/>
          </w:rPr>
          <w:t>5.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System Design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3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  <w:lang w:eastAsia="zh-CN"/>
          </w:rPr>
          <w:t>Game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4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  <w:lang w:eastAsia="zh-CN"/>
          </w:rPr>
          <w:t>5.2.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  <w:lang w:eastAsia="zh-CN"/>
          </w:rPr>
          <w:t>Interface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5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5.3.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  <w:lang w:eastAsia="zh-CN"/>
          </w:rPr>
          <w:t>Event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1"/>
        <w:rPr>
          <w:rFonts w:asciiTheme="minorHAnsi" w:hAnsiTheme="minorHAnsi" w:cstheme="minorBidi"/>
          <w:b w:val="0"/>
          <w:caps w:val="0"/>
          <w:kern w:val="2"/>
          <w:sz w:val="21"/>
          <w:szCs w:val="22"/>
          <w:lang w:eastAsia="zh-CN"/>
        </w:rPr>
      </w:pPr>
      <w:hyperlink w:anchor="_Toc477640926" w:history="1">
        <w:r w:rsidRPr="007527F5">
          <w:rPr>
            <w:rStyle w:val="Hyperlink"/>
          </w:rPr>
          <w:t>6.</w:t>
        </w:r>
        <w:r>
          <w:rPr>
            <w:rFonts w:asciiTheme="minorHAnsi" w:hAnsiTheme="minorHAnsi" w:cstheme="minorBidi"/>
            <w:b w:val="0"/>
            <w:caps w:val="0"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</w:rPr>
          <w:t>Test Procedure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_Toc477640926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7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6.1.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</w:rPr>
          <w:t>Special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4E9A" w:rsidRDefault="00C94E9A">
      <w:pPr>
        <w:pStyle w:val="TOC2"/>
        <w:rPr>
          <w:rFonts w:asciiTheme="minorHAnsi" w:hAnsiTheme="minorHAnsi" w:cstheme="minorBidi"/>
          <w:noProof/>
          <w:kern w:val="2"/>
          <w:sz w:val="21"/>
          <w:szCs w:val="22"/>
          <w:lang w:eastAsia="zh-CN"/>
        </w:rPr>
      </w:pPr>
      <w:hyperlink w:anchor="_Toc477640928" w:history="1">
        <w:r w:rsidRPr="007527F5">
          <w:rPr>
            <w:rStyle w:val="Hyperlink"/>
            <w:rFonts w:ascii="Times New Roman" w:hAnsi="Times New Roman"/>
            <w:noProof/>
            <w:snapToGrid w:val="0"/>
            <w:w w:val="0"/>
          </w:rPr>
          <w:t>6.2.</w:t>
        </w:r>
        <w:r>
          <w:rPr>
            <w:rFonts w:asciiTheme="minorHAnsi" w:hAnsiTheme="minorHAnsi" w:cstheme="minorBidi"/>
            <w:noProof/>
            <w:kern w:val="2"/>
            <w:sz w:val="21"/>
            <w:szCs w:val="22"/>
            <w:lang w:eastAsia="zh-CN"/>
          </w:rPr>
          <w:tab/>
        </w:r>
        <w:r w:rsidRPr="007527F5">
          <w:rPr>
            <w:rStyle w:val="Hyperlink"/>
            <w:noProof/>
          </w:rPr>
          <w:t>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_Toc477640928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94E9A" w:rsidRDefault="00C94E9A" w:rsidP="00C94E9A">
      <w:pPr>
        <w:pStyle w:val="TOC1"/>
      </w:pPr>
      <w:r>
        <w:fldChar w:fldCharType="end"/>
      </w:r>
    </w:p>
    <w:p w:rsidR="00C94E9A" w:rsidRDefault="00C94E9A" w:rsidP="00C94E9A">
      <w:pPr>
        <w:pStyle w:val="StyleHeading1Before0pt"/>
      </w:pPr>
      <w:bookmarkStart w:id="6" w:name="_Toc477640915"/>
      <w:r>
        <w:t>Overview</w:t>
      </w:r>
      <w:bookmarkEnd w:id="6"/>
    </w:p>
    <w:p w:rsidR="00C94E9A" w:rsidRDefault="00C94E9A" w:rsidP="00C94E9A">
      <w:pPr>
        <w:pStyle w:val="Heading2"/>
        <w:rPr>
          <w:lang w:eastAsia="zh-CN"/>
        </w:rPr>
      </w:pPr>
      <w:bookmarkStart w:id="7" w:name="_Toc477640916"/>
      <w:r>
        <w:rPr>
          <w:rFonts w:hint="eastAsia"/>
          <w:lang w:eastAsia="zh-CN"/>
        </w:rPr>
        <w:t>Purpose</w:t>
      </w:r>
      <w:bookmarkEnd w:id="7"/>
    </w:p>
    <w:p w:rsidR="00C94E9A" w:rsidRDefault="00C94E9A" w:rsidP="00C94E9A">
      <w:pPr>
        <w:rPr>
          <w:lang w:eastAsia="zh-CN"/>
        </w:rPr>
      </w:pPr>
      <w:r w:rsidRPr="008B3C99">
        <w:rPr>
          <w:lang w:eastAsia="zh-CN"/>
        </w:rPr>
        <w:t>This is a web game called ‘Whac A Mole’ written by HTML/CSS</w:t>
      </w:r>
      <w:r>
        <w:rPr>
          <w:lang w:eastAsia="zh-CN"/>
        </w:rPr>
        <w:t>/JavaScript</w:t>
      </w:r>
      <w:r w:rsidRPr="008B3C99">
        <w:rPr>
          <w:lang w:eastAsia="zh-CN"/>
        </w:rPr>
        <w:t xml:space="preserve">. In this game, players should hit as many moles as they can to get scores. We will record and </w:t>
      </w:r>
      <w:r>
        <w:rPr>
          <w:rFonts w:hint="eastAsia"/>
          <w:lang w:eastAsia="zh-CN"/>
        </w:rPr>
        <w:t xml:space="preserve">show </w:t>
      </w:r>
      <w:r w:rsidRPr="008B3C99">
        <w:rPr>
          <w:lang w:eastAsia="zh-CN"/>
        </w:rPr>
        <w:t>players’ scores at the end of game.</w:t>
      </w:r>
    </w:p>
    <w:p w:rsidR="00C94E9A" w:rsidRPr="006D1D4C" w:rsidRDefault="00C94E9A" w:rsidP="00C94E9A">
      <w:pPr>
        <w:pStyle w:val="Heading2"/>
        <w:rPr>
          <w:lang w:eastAsia="zh-CN"/>
        </w:rPr>
      </w:pPr>
      <w:bookmarkStart w:id="8" w:name="_Toc477640917"/>
      <w:r w:rsidRPr="004A6F7D">
        <w:rPr>
          <w:lang w:eastAsia="zh-CN"/>
        </w:rPr>
        <w:t>Software Target Customer</w:t>
      </w:r>
      <w:bookmarkEnd w:id="8"/>
    </w:p>
    <w:p w:rsidR="00C94E9A" w:rsidRDefault="00C94E9A" w:rsidP="00C94E9A">
      <w:pPr>
        <w:rPr>
          <w:lang w:eastAsia="zh-CN"/>
        </w:rPr>
      </w:pPr>
      <w:r w:rsidRPr="008B3C99">
        <w:rPr>
          <w:lang w:eastAsia="zh-CN"/>
        </w:rPr>
        <w:t>This is a casual game for gamers of all ages.</w:t>
      </w:r>
    </w:p>
    <w:p w:rsidR="00C94E9A" w:rsidRDefault="00C94E9A" w:rsidP="00C94E9A">
      <w:pPr>
        <w:pStyle w:val="Heading2"/>
        <w:rPr>
          <w:lang w:eastAsia="zh-CN"/>
        </w:rPr>
      </w:pPr>
      <w:bookmarkStart w:id="9" w:name="_Toc477640918"/>
      <w:r>
        <w:rPr>
          <w:lang w:eastAsia="zh-CN"/>
        </w:rPr>
        <w:t>Aim</w:t>
      </w:r>
      <w:bookmarkEnd w:id="9"/>
    </w:p>
    <w:p w:rsidR="00C94E9A" w:rsidRDefault="00C94E9A" w:rsidP="00C94E9A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Train</w:t>
      </w:r>
      <w:r w:rsidRPr="006501F3">
        <w:rPr>
          <w:lang w:eastAsia="zh-CN"/>
        </w:rPr>
        <w:t xml:space="preserve"> player's response speed</w:t>
      </w:r>
    </w:p>
    <w:p w:rsidR="00C94E9A" w:rsidRPr="00FB336D" w:rsidRDefault="00C94E9A" w:rsidP="00C94E9A">
      <w:pPr>
        <w:pStyle w:val="ListParagraph"/>
        <w:numPr>
          <w:ilvl w:val="0"/>
          <w:numId w:val="25"/>
        </w:numPr>
        <w:ind w:left="480" w:hanging="480"/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 xml:space="preserve">elaxing and </w:t>
      </w:r>
      <w:r>
        <w:rPr>
          <w:lang w:eastAsia="zh-CN"/>
        </w:rPr>
        <w:t xml:space="preserve">entreating </w:t>
      </w:r>
    </w:p>
    <w:p w:rsidR="00C94E9A" w:rsidRDefault="00C94E9A" w:rsidP="00C94E9A">
      <w:pPr>
        <w:pStyle w:val="StyleHeading1Before0pt"/>
      </w:pPr>
      <w:bookmarkStart w:id="10" w:name="_Toc477640919"/>
      <w:r>
        <w:t>Tools and Standards</w:t>
      </w:r>
      <w:bookmarkEnd w:id="10"/>
    </w:p>
    <w:p w:rsidR="00C94E9A" w:rsidRPr="00DC7427" w:rsidRDefault="00C94E9A" w:rsidP="00C94E9A">
      <w:pPr>
        <w:pStyle w:val="Heading2"/>
        <w:rPr>
          <w:sz w:val="24"/>
        </w:rPr>
      </w:pPr>
      <w:bookmarkStart w:id="11" w:name="_Toc477640920"/>
      <w:r>
        <w:rPr>
          <w:sz w:val="24"/>
        </w:rPr>
        <w:t>Tools</w:t>
      </w:r>
      <w:bookmarkEnd w:id="11"/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 w:rsidRPr="008765F1">
        <w:rPr>
          <w:rFonts w:cs="Arial"/>
          <w:i/>
          <w:color w:val="000000" w:themeColor="text1"/>
          <w:szCs w:val="20"/>
        </w:rPr>
        <w:t>HTML</w:t>
      </w:r>
      <w:r>
        <w:rPr>
          <w:rFonts w:cs="Arial"/>
          <w:i/>
          <w:color w:val="000000" w:themeColor="text1"/>
          <w:szCs w:val="20"/>
        </w:rPr>
        <w:t xml:space="preserve"> &amp; HTML5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CSS &amp; CSS 3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JavaScript</w:t>
      </w:r>
    </w:p>
    <w:p w:rsidR="00C94E9A" w:rsidRPr="008765F1" w:rsidRDefault="00C94E9A" w:rsidP="00C94E9A">
      <w:pPr>
        <w:pStyle w:val="ListParagraph"/>
        <w:numPr>
          <w:ilvl w:val="0"/>
          <w:numId w:val="26"/>
        </w:numPr>
        <w:rPr>
          <w:color w:val="000000" w:themeColor="text1"/>
        </w:rPr>
      </w:pPr>
      <w:r>
        <w:rPr>
          <w:rFonts w:cs="Arial"/>
          <w:i/>
          <w:color w:val="000000" w:themeColor="text1"/>
          <w:szCs w:val="20"/>
        </w:rPr>
        <w:t>Bootstrap</w:t>
      </w:r>
      <w:r>
        <w:rPr>
          <w:rFonts w:cs="Arial"/>
          <w:i/>
          <w:color w:val="000000" w:themeColor="text1"/>
          <w:szCs w:val="20"/>
          <w:lang w:eastAsia="zh-CN"/>
        </w:rPr>
        <w:t xml:space="preserve"> (V4.0.0 Alpha 6</w:t>
      </w:r>
      <w:r>
        <w:rPr>
          <w:rFonts w:cs="Arial" w:hint="eastAsia"/>
          <w:i/>
          <w:color w:val="000000" w:themeColor="text1"/>
          <w:szCs w:val="20"/>
          <w:lang w:eastAsia="zh-CN"/>
        </w:rPr>
        <w:t>)</w:t>
      </w:r>
    </w:p>
    <w:p w:rsidR="00C94E9A" w:rsidRPr="00AF4FB7" w:rsidRDefault="00C94E9A" w:rsidP="00C94E9A">
      <w:pPr>
        <w:pStyle w:val="ListParagraph"/>
        <w:numPr>
          <w:ilvl w:val="0"/>
          <w:numId w:val="26"/>
        </w:numPr>
        <w:rPr>
          <w:i/>
          <w:color w:val="000000" w:themeColor="text1"/>
        </w:rPr>
      </w:pPr>
      <w:r w:rsidRPr="00946CE2">
        <w:rPr>
          <w:rFonts w:hint="eastAsia"/>
          <w:i/>
          <w:color w:val="000000" w:themeColor="text1"/>
          <w:lang w:eastAsia="zh-CN"/>
        </w:rPr>
        <w:t>jQuery</w:t>
      </w:r>
      <w:r>
        <w:rPr>
          <w:rFonts w:hint="eastAsia"/>
          <w:i/>
          <w:color w:val="000000" w:themeColor="text1"/>
          <w:lang w:eastAsia="zh-CN"/>
        </w:rPr>
        <w:t>[</w:t>
      </w:r>
      <w:r>
        <w:rPr>
          <w:i/>
          <w:color w:val="000000" w:themeColor="text1"/>
          <w:lang w:eastAsia="zh-CN"/>
        </w:rPr>
        <w:t>Maybe</w:t>
      </w:r>
      <w:r>
        <w:rPr>
          <w:rFonts w:hint="eastAsia"/>
          <w:i/>
          <w:color w:val="000000" w:themeColor="text1"/>
          <w:lang w:eastAsia="zh-CN"/>
        </w:rPr>
        <w:t>]</w:t>
      </w:r>
    </w:p>
    <w:p w:rsidR="00C94E9A" w:rsidRDefault="00C94E9A" w:rsidP="00C94E9A">
      <w:pPr>
        <w:pStyle w:val="Heading2"/>
        <w:rPr>
          <w:sz w:val="24"/>
        </w:rPr>
      </w:pPr>
      <w:bookmarkStart w:id="12" w:name="_Toc477640921"/>
      <w:r>
        <w:rPr>
          <w:sz w:val="24"/>
        </w:rPr>
        <w:t>Standards</w:t>
      </w:r>
      <w:bookmarkEnd w:id="12"/>
    </w:p>
    <w:p w:rsidR="00C94E9A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rFonts w:hint="eastAsia"/>
          <w:color w:val="000000" w:themeColor="text1"/>
          <w:lang w:eastAsia="zh-CN"/>
        </w:rPr>
        <w:t>Testing</w:t>
      </w:r>
      <w:r>
        <w:rPr>
          <w:color w:val="000000" w:themeColor="text1"/>
          <w:lang w:eastAsia="zh-CN"/>
        </w:rPr>
        <w:t xml:space="preserve"> on</w:t>
      </w:r>
      <w:r>
        <w:rPr>
          <w:rFonts w:hint="eastAsia"/>
          <w:color w:val="000000" w:themeColor="text1"/>
          <w:lang w:eastAsia="zh-CN"/>
        </w:rPr>
        <w:t xml:space="preserve"> </w:t>
      </w:r>
      <w:r>
        <w:rPr>
          <w:color w:val="000000" w:themeColor="text1"/>
          <w:lang w:eastAsia="zh-CN"/>
        </w:rPr>
        <w:t>latest stable version of Google</w:t>
      </w:r>
      <w:r>
        <w:rPr>
          <w:rFonts w:hint="eastAsia"/>
          <w:color w:val="000000" w:themeColor="text1"/>
          <w:lang w:eastAsia="zh-CN"/>
        </w:rPr>
        <w:t xml:space="preserve"> Chrome</w:t>
      </w:r>
      <w:r>
        <w:rPr>
          <w:color w:val="000000" w:themeColor="text1"/>
          <w:lang w:eastAsia="zh-CN"/>
        </w:rPr>
        <w:t xml:space="preserve"> browser (</w:t>
      </w:r>
      <w:r w:rsidRPr="00861ED1">
        <w:rPr>
          <w:color w:val="000000" w:themeColor="text1"/>
          <w:lang w:eastAsia="zh-CN"/>
        </w:rPr>
        <w:t>56.0.2924.87 (64-bit)</w:t>
      </w:r>
      <w:r>
        <w:rPr>
          <w:color w:val="000000" w:themeColor="text1"/>
          <w:lang w:eastAsia="zh-CN"/>
        </w:rPr>
        <w:t xml:space="preserve"> or later).</w:t>
      </w:r>
    </w:p>
    <w:p w:rsidR="00C94E9A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XHTML Standard.</w:t>
      </w:r>
    </w:p>
    <w:p w:rsidR="00C94E9A" w:rsidRPr="00F204E1" w:rsidRDefault="00C94E9A" w:rsidP="00C94E9A">
      <w:pPr>
        <w:pStyle w:val="ListParagraph"/>
        <w:numPr>
          <w:ilvl w:val="0"/>
          <w:numId w:val="27"/>
        </w:numPr>
        <w:rPr>
          <w:color w:val="000000" w:themeColor="text1"/>
        </w:rPr>
      </w:pPr>
      <w:r>
        <w:rPr>
          <w:color w:val="000000" w:themeColor="text1"/>
          <w:lang w:eastAsia="zh-CN"/>
        </w:rPr>
        <w:t>Using UTF-8 encoding Standard.</w:t>
      </w:r>
    </w:p>
    <w:p w:rsidR="00C94E9A" w:rsidRDefault="00C94E9A" w:rsidP="00C94E9A">
      <w:pPr>
        <w:pStyle w:val="StyleHeading1Before0pt"/>
      </w:pPr>
      <w:bookmarkStart w:id="13" w:name="_Toc477640922"/>
      <w:r>
        <w:t>System Design</w:t>
      </w:r>
      <w:bookmarkEnd w:id="13"/>
    </w:p>
    <w:p w:rsidR="00C94E9A" w:rsidRDefault="00C94E9A" w:rsidP="00C94E9A">
      <w:pPr>
        <w:pStyle w:val="Heading2"/>
        <w:rPr>
          <w:lang w:eastAsia="zh-CN"/>
        </w:rPr>
      </w:pPr>
      <w:bookmarkStart w:id="14" w:name="_Toc477640923"/>
      <w:r>
        <w:rPr>
          <w:rFonts w:hint="eastAsia"/>
          <w:lang w:eastAsia="zh-CN"/>
        </w:rPr>
        <w:t>Game</w:t>
      </w:r>
      <w:r>
        <w:rPr>
          <w:lang w:eastAsia="zh-CN"/>
        </w:rPr>
        <w:t xml:space="preserve"> Description</w:t>
      </w:r>
      <w:bookmarkEnd w:id="14"/>
    </w:p>
    <w:p w:rsidR="00C94E9A" w:rsidRPr="00E33492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E33492">
        <w:rPr>
          <w:lang w:eastAsia="zh-CN"/>
        </w:rPr>
        <w:t>‘Game icon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 is on </w:t>
      </w:r>
      <w:r>
        <w:rPr>
          <w:lang w:eastAsia="zh-CN"/>
        </w:rPr>
        <w:t>t</w:t>
      </w:r>
      <w:r w:rsidRPr="00E33492">
        <w:rPr>
          <w:lang w:eastAsia="zh-CN"/>
        </w:rPr>
        <w:t>he upper left cor</w:t>
      </w:r>
      <w:r>
        <w:rPr>
          <w:lang w:eastAsia="zh-CN"/>
        </w:rPr>
        <w:t>ner of the game interface</w:t>
      </w:r>
      <w:r w:rsidRPr="00E33492">
        <w:rPr>
          <w:lang w:eastAsia="zh-CN"/>
        </w:rPr>
        <w:t>. The icon will link to this page.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 xml:space="preserve">There are three buttons on the right of the icon. They are ‘PLAY’, </w:t>
      </w:r>
      <w:r>
        <w:rPr>
          <w:lang w:eastAsia="zh-CN"/>
        </w:rPr>
        <w:t>‘HELP’, ‘</w:t>
      </w:r>
      <w:r w:rsidRPr="00E33492">
        <w:rPr>
          <w:lang w:eastAsia="zh-CN"/>
        </w:rPr>
        <w:t>EXIT’.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>After clicking ‘PLAY’ button, the moles will show and countdown begins. At the same time, the ’PLAY’ button will be changed into ‘REPLAY’.</w:t>
      </w:r>
    </w:p>
    <w:p w:rsidR="00C94E9A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 w:rsidRPr="00E33492">
        <w:rPr>
          <w:lang w:eastAsia="zh-CN"/>
        </w:rPr>
        <w:t>After clicking ‘HELP’ button, there will be a floating window which can be closed. The introduction about the game will be there.</w:t>
      </w:r>
    </w:p>
    <w:p w:rsidR="00C94E9A" w:rsidRPr="00E33492" w:rsidRDefault="00C94E9A" w:rsidP="00C94E9A">
      <w:pPr>
        <w:pStyle w:val="ListParagraph"/>
        <w:numPr>
          <w:ilvl w:val="1"/>
          <w:numId w:val="28"/>
        </w:numPr>
        <w:rPr>
          <w:lang w:eastAsia="zh-CN"/>
        </w:rPr>
      </w:pPr>
      <w:r w:rsidRPr="00E33492">
        <w:rPr>
          <w:lang w:eastAsia="zh-CN"/>
        </w:rPr>
        <w:t>After clicking ‘EXIT’ button, a window will prompt and ask player whether to leave. If player confirms to leave, the web page will jump into UIC official website.</w:t>
      </w:r>
    </w:p>
    <w:p w:rsidR="00C94E9A" w:rsidRPr="00BA5267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BA5267">
        <w:rPr>
          <w:lang w:eastAsia="zh-CN"/>
        </w:rPr>
        <w:t>There are nine holes under the icon. No use in clicking before the game start.</w:t>
      </w:r>
    </w:p>
    <w:p w:rsidR="00C94E9A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TIMER’, ‘SCORE’, ‘NUMBER OF STRIKES’ are under the buttons.</w:t>
      </w:r>
    </w:p>
    <w:p w:rsidR="00C94E9A" w:rsidRPr="00BA5267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TIMER’ records the remaining time of the game, and when the remaining time is 0, game over.</w:t>
      </w:r>
    </w:p>
    <w:p w:rsidR="00C94E9A" w:rsidRPr="00BA5267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 xml:space="preserve">SCORE’ displays player’s current score. The initial score is 0. Every successfully hit </w:t>
      </w:r>
      <w:r>
        <w:rPr>
          <w:lang w:eastAsia="zh-CN"/>
        </w:rPr>
        <w:t>at</w:t>
      </w:r>
      <w:r w:rsidRPr="00BA5267">
        <w:rPr>
          <w:lang w:eastAsia="zh-CN"/>
        </w:rPr>
        <w:t xml:space="preserve"> mole will lead score plus 1.</w:t>
      </w:r>
    </w:p>
    <w:p w:rsidR="00C94E9A" w:rsidRDefault="00C94E9A" w:rsidP="00C94E9A">
      <w:pPr>
        <w:pStyle w:val="ListParagraph"/>
        <w:numPr>
          <w:ilvl w:val="1"/>
          <w:numId w:val="28"/>
        </w:numPr>
        <w:ind w:left="900" w:hanging="480"/>
        <w:rPr>
          <w:lang w:eastAsia="zh-CN"/>
        </w:rPr>
      </w:pPr>
      <w:r>
        <w:rPr>
          <w:lang w:eastAsia="zh-CN"/>
        </w:rPr>
        <w:t>‘</w:t>
      </w:r>
      <w:r w:rsidRPr="00BA5267">
        <w:rPr>
          <w:lang w:eastAsia="zh-CN"/>
        </w:rPr>
        <w:t>NUMBER OF STRIKES’</w:t>
      </w:r>
      <w:r>
        <w:rPr>
          <w:lang w:eastAsia="zh-CN"/>
        </w:rPr>
        <w:t xml:space="preserve"> will plus 1 if you click the mole hole during the game time</w:t>
      </w:r>
    </w:p>
    <w:p w:rsidR="00C94E9A" w:rsidRPr="00DF0883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C</w:t>
      </w:r>
      <w:r w:rsidRPr="00DF0883">
        <w:rPr>
          <w:lang w:eastAsia="zh-CN"/>
        </w:rPr>
        <w:t>opyright in</w:t>
      </w:r>
      <w:r>
        <w:rPr>
          <w:lang w:eastAsia="zh-CN"/>
        </w:rPr>
        <w:t>formation and group information are on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t</w:t>
      </w:r>
      <w:r w:rsidRPr="00DF0883">
        <w:rPr>
          <w:lang w:eastAsia="zh-CN"/>
        </w:rPr>
        <w:t>he bo</w:t>
      </w:r>
      <w:r>
        <w:rPr>
          <w:lang w:eastAsia="zh-CN"/>
        </w:rPr>
        <w:t>ttom right corner of the page.</w:t>
      </w:r>
    </w:p>
    <w:p w:rsidR="00C94E9A" w:rsidRPr="00712D5E" w:rsidRDefault="00C94E9A" w:rsidP="00C94E9A">
      <w:pPr>
        <w:pStyle w:val="ListParagraph"/>
        <w:numPr>
          <w:ilvl w:val="0"/>
          <w:numId w:val="28"/>
        </w:numPr>
        <w:rPr>
          <w:lang w:eastAsia="zh-CN"/>
        </w:rPr>
      </w:pPr>
      <w:r w:rsidRPr="00DF0883">
        <w:rPr>
          <w:lang w:eastAsia="zh-CN"/>
        </w:rPr>
        <w:t>At the end of the game, there will be a window showing the final score and the occurrence number of mole.</w:t>
      </w:r>
    </w:p>
    <w:p w:rsidR="00C94E9A" w:rsidRDefault="00C94E9A" w:rsidP="00C94E9A">
      <w:pPr>
        <w:pStyle w:val="Heading2"/>
        <w:rPr>
          <w:lang w:eastAsia="zh-CN"/>
        </w:rPr>
      </w:pPr>
      <w:bookmarkStart w:id="15" w:name="_Toc477640924"/>
      <w:r>
        <w:rPr>
          <w:rFonts w:hint="eastAsia"/>
          <w:lang w:eastAsia="zh-CN"/>
        </w:rPr>
        <w:t>Interface Design</w:t>
      </w:r>
      <w:bookmarkEnd w:id="15"/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Pr="00EA1C06" w:rsidRDefault="00C94E9A" w:rsidP="00C94E9A">
      <w:pPr>
        <w:rPr>
          <w:lang w:eastAsia="zh-CN"/>
        </w:rPr>
      </w:pPr>
    </w:p>
    <w:p w:rsidR="00C94E9A" w:rsidRPr="00321DD1" w:rsidRDefault="00C94E9A" w:rsidP="00C94E9A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0C05F90" wp14:editId="2F1EE4CA">
            <wp:extent cx="6097270" cy="3458153"/>
            <wp:effectExtent l="0" t="0" r="0" b="0"/>
            <wp:docPr id="2" name="Picture 2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lid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270" cy="3458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tbl>
      <w:tblPr>
        <w:tblStyle w:val="PlainTable4"/>
        <w:tblW w:w="9606" w:type="dxa"/>
        <w:tblLook w:val="04A0" w:firstRow="1" w:lastRow="0" w:firstColumn="1" w:lastColumn="0" w:noHBand="0" w:noVBand="1"/>
      </w:tblPr>
      <w:tblGrid>
        <w:gridCol w:w="1161"/>
        <w:gridCol w:w="2154"/>
        <w:gridCol w:w="2084"/>
        <w:gridCol w:w="2121"/>
        <w:gridCol w:w="2086"/>
      </w:tblGrid>
      <w:tr w:rsidR="00C94E9A" w:rsidTr="00E00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Class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</w:t>
            </w:r>
            <w:r>
              <w:rPr>
                <w:rFonts w:hint="eastAsia"/>
                <w:lang w:eastAsia="zh-CN"/>
              </w:rPr>
              <w:t>lement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Element</w:t>
            </w:r>
            <w:r>
              <w:rPr>
                <w:lang w:eastAsia="zh-CN"/>
              </w:rPr>
              <w:t xml:space="preserve"> ID/Class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</w:t>
            </w:r>
            <w:r>
              <w:rPr>
                <w:rFonts w:hint="eastAsia"/>
                <w:lang w:eastAsia="zh-CN"/>
              </w:rPr>
              <w:t>ttributes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V</w:t>
            </w:r>
            <w:r>
              <w:rPr>
                <w:rFonts w:hint="eastAsia"/>
                <w:lang w:eastAsia="zh-CN"/>
              </w:rPr>
              <w:t>alue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body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family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BF0DBC">
              <w:rPr>
                <w:lang w:eastAsia="zh-CN"/>
              </w:rPr>
              <w:t>"Segoe UI", Roboto, "Helvetica Neue", Arial, sans-serif;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lang w:eastAsia="zh-CN"/>
              </w:rPr>
              <w:t>Heading 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Heading container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headingContainer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argin/</w:t>
            </w:r>
            <w:r>
              <w:rPr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0 20%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Image</w:t>
            </w:r>
            <w:r>
              <w:rPr>
                <w:lang w:eastAsia="zh-CN"/>
              </w:rPr>
              <w:t>s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Logo</w:t>
            </w:r>
            <w:r>
              <w:rPr>
                <w:lang w:eastAsia="zh-CN"/>
              </w:rPr>
              <w:t>/Icon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ame</w:t>
            </w:r>
            <w:r>
              <w:rPr>
                <w:lang w:eastAsia="zh-CN"/>
              </w:rPr>
              <w:t>_icon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/75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t</w:t>
            </w:r>
            <w:r>
              <w:rPr>
                <w:lang w:eastAsia="zh-CN"/>
              </w:rPr>
              <w:t>to</w:t>
            </w:r>
            <w:r>
              <w:rPr>
                <w:rFonts w:hint="eastAsia"/>
                <w:lang w:eastAsia="zh-CN"/>
              </w:rPr>
              <w:t>n Group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Play</w:t>
            </w:r>
            <w:r>
              <w:rPr>
                <w:lang w:eastAsia="zh-CN"/>
              </w:rPr>
              <w:t xml:space="preserve"> &amp; Replay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layBtn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Help</w:t>
            </w:r>
            <w:r>
              <w:rPr>
                <w:rFonts w:hint="eastAsia"/>
                <w:lang w:eastAsia="zh-CN"/>
              </w:rPr>
              <w:t xml:space="preserve"> Button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helpBtn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 Button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exitBtn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idth/</w:t>
            </w:r>
            <w:r>
              <w:rPr>
                <w:lang w:eastAsia="zh-CN"/>
              </w:rPr>
              <w:t>Height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50</w:t>
            </w:r>
            <w:r>
              <w:rPr>
                <w:lang w:eastAsia="zh-CN"/>
              </w:rPr>
              <w:t>px</w:t>
            </w:r>
            <w:r>
              <w:rPr>
                <w:rFonts w:hint="eastAsia"/>
                <w:lang w:eastAsia="zh-CN"/>
              </w:rPr>
              <w:t>/50</w:t>
            </w:r>
            <w:r>
              <w:rPr>
                <w:lang w:eastAsia="zh-CN"/>
              </w:rPr>
              <w:t>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Hole </w:t>
            </w:r>
            <w:r>
              <w:rPr>
                <w:lang w:eastAsia="zh-CN"/>
              </w:rPr>
              <w:t>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container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holeContainer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idth</w:t>
            </w:r>
          </w:p>
        </w:tc>
        <w:tc>
          <w:tcPr>
            <w:tcW w:w="2086" w:type="dxa"/>
            <w:vAlign w:val="center"/>
          </w:tcPr>
          <w:p w:rsidR="00C94E9A" w:rsidRPr="0049260C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65</w:t>
            </w:r>
            <w:r>
              <w:rPr>
                <w:lang w:eastAsia="zh-CN"/>
              </w:rPr>
              <w:t>% of the container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Mole </w:t>
            </w:r>
            <w:r>
              <w:rPr>
                <w:rFonts w:hint="eastAsia"/>
                <w:lang w:eastAsia="zh-CN"/>
              </w:rPr>
              <w:t>Hole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ole_</w:t>
            </w:r>
            <w:r>
              <w:rPr>
                <w:lang w:eastAsia="zh-CN"/>
              </w:rPr>
              <w:t>i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Shape/width</w:t>
            </w:r>
          </w:p>
        </w:tc>
        <w:tc>
          <w:tcPr>
            <w:tcW w:w="2086" w:type="dxa"/>
            <w:vAlign w:val="center"/>
          </w:tcPr>
          <w:p w:rsidR="00C94E9A" w:rsidRPr="0049260C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quare/ 33.3% of the holeContainer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margin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10px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 w:val="restart"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 Area</w:t>
            </w:r>
          </w:p>
        </w:tc>
        <w:tc>
          <w:tcPr>
            <w:tcW w:w="2154" w:type="dxa"/>
            <w:vAlign w:val="center"/>
          </w:tcPr>
          <w:p w:rsidR="00C94E9A" w:rsidRPr="006D6909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 w:rsidRPr="006D6909">
              <w:rPr>
                <w:rFonts w:hint="eastAsia"/>
                <w:lang w:eastAsia="zh-CN"/>
              </w:rPr>
              <w:t>Timer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nfoTimer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width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20% of the container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Pr="006D6909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timer</w:t>
            </w:r>
            <w:r>
              <w:rPr>
                <w:rFonts w:hint="eastAsia"/>
                <w:lang w:eastAsia="zh-CN"/>
              </w:rPr>
              <w:t>title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time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InfoTimer</w:t>
            </w:r>
            <w:r>
              <w:rPr>
                <w:lang w:eastAsia="zh-CN"/>
              </w:rPr>
              <w:t>Time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Scores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infoScore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scoretitle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</w:t>
            </w:r>
            <w:r>
              <w:rPr>
                <w:rFonts w:hint="eastAsia"/>
                <w:lang w:eastAsia="zh-CN"/>
              </w:rPr>
              <w:t>core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padding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10px 30px </w:t>
            </w:r>
            <w:r>
              <w:rPr>
                <w:lang w:eastAsia="zh-CN"/>
              </w:rPr>
              <w:t>10</w:t>
            </w:r>
            <w:r>
              <w:rPr>
                <w:rFonts w:hint="eastAsia"/>
                <w:lang w:eastAsia="zh-CN"/>
              </w:rPr>
              <w:t xml:space="preserve">px </w:t>
            </w:r>
            <w:r>
              <w:rPr>
                <w:lang w:eastAsia="zh-CN"/>
              </w:rPr>
              <w:t>30px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Number of</w:t>
            </w:r>
            <w:r>
              <w:rPr>
                <w:lang w:eastAsia="zh-CN"/>
              </w:rPr>
              <w:t xml:space="preserve"> strikes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nfo</w:t>
            </w:r>
            <w:r>
              <w:rPr>
                <w:lang w:eastAsia="zh-CN"/>
              </w:rPr>
              <w:t>NumberOfStrikes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Align/F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center/</w:t>
            </w:r>
            <w:r>
              <w:rPr>
                <w:rFonts w:hint="eastAsia"/>
                <w:lang w:eastAsia="zh-CN"/>
              </w:rPr>
              <w:t>25px</w:t>
            </w:r>
          </w:p>
        </w:tc>
      </w:tr>
      <w:tr w:rsidR="00C94E9A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Merge/>
            <w:vAlign w:val="center"/>
          </w:tcPr>
          <w:p w:rsidR="00C94E9A" w:rsidRDefault="00C94E9A" w:rsidP="00E00E9C">
            <w:pPr>
              <w:jc w:val="center"/>
              <w:rPr>
                <w:lang w:eastAsia="zh-CN"/>
              </w:rPr>
            </w:pP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F</w:t>
            </w:r>
            <w:r>
              <w:rPr>
                <w:rFonts w:hint="eastAsia"/>
                <w:lang w:eastAsia="zh-CN"/>
              </w:rPr>
              <w:t>ont-</w:t>
            </w:r>
            <w:r>
              <w:rPr>
                <w:lang w:eastAsia="zh-CN"/>
              </w:rPr>
              <w:t>size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45px</w:t>
            </w:r>
          </w:p>
        </w:tc>
      </w:tr>
      <w:tr w:rsidR="00C94E9A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1" w:type="dxa"/>
            <w:vAlign w:val="center"/>
          </w:tcPr>
          <w:p w:rsidR="00C94E9A" w:rsidRPr="00A85928" w:rsidRDefault="00C94E9A" w:rsidP="00E00E9C">
            <w:pPr>
              <w:jc w:val="center"/>
              <w:rPr>
                <w:lang w:eastAsia="zh-CN"/>
              </w:rPr>
            </w:pPr>
            <w:r w:rsidRPr="00A85928">
              <w:rPr>
                <w:rFonts w:hint="eastAsia"/>
                <w:lang w:eastAsia="zh-CN"/>
              </w:rPr>
              <w:t>Cop</w:t>
            </w:r>
            <w:r>
              <w:rPr>
                <w:lang w:eastAsia="zh-CN"/>
              </w:rPr>
              <w:t>yright Area</w:t>
            </w:r>
          </w:p>
        </w:tc>
        <w:tc>
          <w:tcPr>
            <w:tcW w:w="215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 info</w:t>
            </w:r>
          </w:p>
        </w:tc>
        <w:tc>
          <w:tcPr>
            <w:tcW w:w="2084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copyrightFooter</w:t>
            </w:r>
          </w:p>
        </w:tc>
        <w:tc>
          <w:tcPr>
            <w:tcW w:w="2121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Align</w:t>
            </w:r>
          </w:p>
        </w:tc>
        <w:tc>
          <w:tcPr>
            <w:tcW w:w="2086" w:type="dxa"/>
            <w:vAlign w:val="center"/>
          </w:tcPr>
          <w:p w:rsidR="00C94E9A" w:rsidRDefault="00C94E9A" w:rsidP="00E00E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left</w:t>
            </w:r>
          </w:p>
        </w:tc>
      </w:tr>
    </w:tbl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909"/>
        <w:gridCol w:w="4909"/>
      </w:tblGrid>
      <w:tr w:rsidR="00C94E9A" w:rsidRPr="00E17EAD" w:rsidTr="00E00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Resource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Name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about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</w:t>
            </w:r>
            <w:r w:rsidRPr="00E17EAD">
              <w:rPr>
                <w:rFonts w:hint="eastAsia"/>
                <w:sz w:val="21"/>
                <w:lang w:eastAsia="zh-CN"/>
              </w:rPr>
              <w:t>ole</w:t>
            </w:r>
            <w:r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A</w:t>
            </w:r>
            <w:r w:rsidRPr="00E17EAD">
              <w:rPr>
                <w:rFonts w:hint="eastAsia"/>
                <w:sz w:val="21"/>
                <w:lang w:eastAsia="zh-CN"/>
              </w:rPr>
              <w:t xml:space="preserve"> </w:t>
            </w:r>
            <w:r w:rsidRPr="00E17EAD">
              <w:rPr>
                <w:sz w:val="21"/>
                <w:lang w:eastAsia="zh-CN"/>
              </w:rPr>
              <w:t>normal mole hole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Hole_goodmole.png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hittable mole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Hole_badmole.png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mole hole with a “bad mole”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Btn_play.png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Play button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Btn_replay</w:t>
            </w:r>
            <w:r w:rsidRPr="00E17EAD">
              <w:rPr>
                <w:sz w:val="21"/>
                <w:lang w:eastAsia="zh-CN"/>
              </w:rPr>
              <w:t>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Replay button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</w:t>
            </w:r>
            <w:r w:rsidRPr="00E17EAD">
              <w:rPr>
                <w:sz w:val="21"/>
                <w:lang w:eastAsia="zh-CN"/>
              </w:rPr>
              <w:t>help.png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Help b</w:t>
            </w:r>
            <w:r w:rsidRPr="00E17EAD">
              <w:rPr>
                <w:sz w:val="21"/>
                <w:lang w:eastAsia="zh-CN"/>
              </w:rPr>
              <w:t>utton</w:t>
            </w:r>
          </w:p>
        </w:tc>
      </w:tr>
      <w:tr w:rsidR="00C94E9A" w:rsidRPr="00E17EAD" w:rsidTr="00E00E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Btn_exit.png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Exit button</w:t>
            </w:r>
          </w:p>
        </w:tc>
      </w:tr>
      <w:tr w:rsidR="00C94E9A" w:rsidRPr="00E17EAD" w:rsidTr="00E00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09" w:type="dxa"/>
          </w:tcPr>
          <w:p w:rsidR="00C94E9A" w:rsidRPr="00E17EAD" w:rsidRDefault="00C94E9A" w:rsidP="00E00E9C">
            <w:pPr>
              <w:rPr>
                <w:sz w:val="21"/>
                <w:lang w:eastAsia="zh-CN"/>
              </w:rPr>
            </w:pPr>
            <w:r w:rsidRPr="00E17EAD">
              <w:rPr>
                <w:sz w:val="21"/>
                <w:lang w:eastAsia="zh-CN"/>
              </w:rPr>
              <w:t>I</w:t>
            </w:r>
            <w:r w:rsidRPr="00E17EAD">
              <w:rPr>
                <w:rFonts w:hint="eastAsia"/>
                <w:sz w:val="21"/>
                <w:lang w:eastAsia="zh-CN"/>
              </w:rPr>
              <w:t>con.</w:t>
            </w:r>
            <w:r w:rsidRPr="00E17EAD">
              <w:rPr>
                <w:sz w:val="21"/>
                <w:lang w:eastAsia="zh-CN"/>
              </w:rPr>
              <w:t>png</w:t>
            </w:r>
          </w:p>
        </w:tc>
        <w:tc>
          <w:tcPr>
            <w:tcW w:w="4909" w:type="dxa"/>
          </w:tcPr>
          <w:p w:rsidR="00C94E9A" w:rsidRPr="00E17EAD" w:rsidRDefault="00C94E9A" w:rsidP="00E00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lang w:eastAsia="zh-CN"/>
              </w:rPr>
            </w:pPr>
            <w:r w:rsidRPr="00E17EAD">
              <w:rPr>
                <w:rFonts w:hint="eastAsia"/>
                <w:sz w:val="21"/>
                <w:lang w:eastAsia="zh-CN"/>
              </w:rPr>
              <w:t>Game icon</w:t>
            </w:r>
          </w:p>
        </w:tc>
      </w:tr>
    </w:tbl>
    <w:p w:rsidR="00C94E9A" w:rsidRPr="00E17EAD" w:rsidRDefault="00C94E9A" w:rsidP="00C94E9A">
      <w:pPr>
        <w:rPr>
          <w:sz w:val="21"/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rPr>
          <w:lang w:eastAsia="zh-CN"/>
        </w:rPr>
      </w:pPr>
    </w:p>
    <w:p w:rsidR="00C94E9A" w:rsidRDefault="00C94E9A" w:rsidP="00C94E9A">
      <w:pPr>
        <w:pStyle w:val="Heading2"/>
      </w:pPr>
      <w:bookmarkStart w:id="16" w:name="_Toc477640925"/>
      <w:r>
        <w:rPr>
          <w:rFonts w:hint="eastAsia"/>
          <w:lang w:eastAsia="zh-CN"/>
        </w:rPr>
        <w:t>Event Diagram</w:t>
      </w:r>
      <w:bookmarkEnd w:id="16"/>
    </w:p>
    <w:p w:rsidR="00C94E9A" w:rsidRPr="00E81BDC" w:rsidRDefault="00C94E9A" w:rsidP="00C94E9A">
      <w:pPr>
        <w:rPr>
          <w:color w:val="000000" w:themeColor="text1"/>
        </w:rPr>
      </w:pPr>
      <w:r>
        <w:rPr>
          <w:noProof/>
          <w:color w:val="000000" w:themeColor="text1"/>
          <w:lang w:eastAsia="zh-CN"/>
        </w:rPr>
        <w:drawing>
          <wp:inline distT="0" distB="0" distL="0" distR="0" wp14:anchorId="4F3BEC2E" wp14:editId="48E06F89">
            <wp:extent cx="6097270" cy="34721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E9A" w:rsidRDefault="00C94E9A" w:rsidP="00C94E9A">
      <w:pPr>
        <w:rPr>
          <w:rFonts w:cs="Arial"/>
          <w:i/>
          <w:color w:val="0000FF"/>
          <w:szCs w:val="20"/>
        </w:rPr>
      </w:pPr>
    </w:p>
    <w:p w:rsidR="00C94E9A" w:rsidRDefault="00C94E9A" w:rsidP="00C94E9A">
      <w:pPr>
        <w:pStyle w:val="StyleHeading1Before0pt"/>
      </w:pPr>
      <w:bookmarkStart w:id="17" w:name="_Toc477640926"/>
      <w:r>
        <w:t>Test Procedure</w:t>
      </w:r>
      <w:bookmarkEnd w:id="17"/>
    </w:p>
    <w:p w:rsidR="00C94E9A" w:rsidRPr="008C1C10" w:rsidRDefault="00C94E9A" w:rsidP="00C94E9A">
      <w:pPr>
        <w:pStyle w:val="Heading2"/>
      </w:pPr>
      <w:bookmarkStart w:id="18" w:name="_Toc477640927"/>
      <w:r w:rsidRPr="008C1C10">
        <w:t>Special Requirements</w:t>
      </w:r>
      <w:bookmarkEnd w:id="18"/>
    </w:p>
    <w:p w:rsidR="00C94E9A" w:rsidRPr="008C1C10" w:rsidRDefault="00C94E9A" w:rsidP="00C94E9A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 xml:space="preserve">Manual </w:t>
      </w:r>
    </w:p>
    <w:p w:rsidR="00C94E9A" w:rsidRDefault="00C94E9A" w:rsidP="00C94E9A">
      <w:pPr>
        <w:pStyle w:val="ListParagraph"/>
        <w:numPr>
          <w:ilvl w:val="0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Test environment</w:t>
      </w:r>
      <w:r>
        <w:rPr>
          <w:rFonts w:cs="Arial"/>
          <w:i/>
          <w:color w:val="000000" w:themeColor="text1"/>
          <w:szCs w:val="20"/>
        </w:rPr>
        <w:t>:</w:t>
      </w:r>
    </w:p>
    <w:p w:rsidR="00C94E9A" w:rsidRDefault="00C94E9A" w:rsidP="00C94E9A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 w:rsidRPr="008C1C10">
        <w:rPr>
          <w:rFonts w:cs="Arial"/>
          <w:i/>
          <w:color w:val="000000" w:themeColor="text1"/>
          <w:szCs w:val="20"/>
        </w:rPr>
        <w:t>Google Chrome browser (56.0.2924.87 (64-bit) or later).</w:t>
      </w:r>
    </w:p>
    <w:p w:rsidR="00C94E9A" w:rsidRDefault="00C94E9A" w:rsidP="00C94E9A">
      <w:pPr>
        <w:pStyle w:val="ListParagraph"/>
        <w:numPr>
          <w:ilvl w:val="1"/>
          <w:numId w:val="31"/>
        </w:numPr>
        <w:rPr>
          <w:rFonts w:cs="Arial"/>
          <w:i/>
          <w:color w:val="000000" w:themeColor="text1"/>
          <w:szCs w:val="20"/>
        </w:rPr>
      </w:pPr>
      <w:r>
        <w:rPr>
          <w:rFonts w:cs="Arial"/>
          <w:i/>
          <w:color w:val="000000" w:themeColor="text1"/>
          <w:szCs w:val="20"/>
        </w:rPr>
        <w:t>UTF-8 Encoding Browser</w:t>
      </w:r>
    </w:p>
    <w:p w:rsidR="00C94E9A" w:rsidRPr="008C1C10" w:rsidRDefault="00C94E9A" w:rsidP="00C94E9A">
      <w:pPr>
        <w:rPr>
          <w:rFonts w:cs="Arial"/>
          <w:i/>
          <w:color w:val="000000" w:themeColor="text1"/>
          <w:szCs w:val="20"/>
        </w:rPr>
      </w:pPr>
    </w:p>
    <w:p w:rsidR="00C94E9A" w:rsidRDefault="00C94E9A" w:rsidP="00C94E9A">
      <w:pPr>
        <w:pStyle w:val="Heading2"/>
      </w:pPr>
      <w:bookmarkStart w:id="19" w:name="_Toc477640928"/>
      <w:r w:rsidRPr="008C1C10">
        <w:t>Steps</w:t>
      </w:r>
      <w:bookmarkEnd w:id="19"/>
    </w:p>
    <w:p w:rsidR="00C94E9A" w:rsidRDefault="00C94E9A" w:rsidP="00C94E9A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Syntax test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U</w:t>
      </w:r>
      <w:r>
        <w:rPr>
          <w:rFonts w:hint="eastAsia"/>
          <w:lang w:eastAsia="zh-CN"/>
        </w:rPr>
        <w:t>sing</w:t>
      </w:r>
      <w:r>
        <w:rPr>
          <w:lang w:eastAsia="zh-CN"/>
        </w:rPr>
        <w:t xml:space="preserve"> </w:t>
      </w:r>
      <w:r w:rsidRPr="008C1C10">
        <w:rPr>
          <w:lang w:eastAsia="zh-CN"/>
        </w:rPr>
        <w:t xml:space="preserve">The </w:t>
      </w:r>
      <w:hyperlink r:id="rId10" w:history="1">
        <w:r w:rsidRPr="008E1831">
          <w:rPr>
            <w:rStyle w:val="Hyperlink"/>
            <w:lang w:eastAsia="zh-CN"/>
          </w:rPr>
          <w:t>W3C Markup Validation Service</w:t>
        </w:r>
      </w:hyperlink>
      <w:r>
        <w:rPr>
          <w:lang w:eastAsia="zh-CN"/>
        </w:rPr>
        <w:t xml:space="preserve"> to test HTML file’s </w:t>
      </w:r>
      <w:r w:rsidRPr="008C1C10">
        <w:rPr>
          <w:lang w:eastAsia="zh-CN"/>
        </w:rPr>
        <w:t>markup validity</w:t>
      </w:r>
      <w:r>
        <w:rPr>
          <w:lang w:eastAsia="zh-CN"/>
        </w:rPr>
        <w:t>.(XHTML Standard)</w:t>
      </w:r>
    </w:p>
    <w:p w:rsidR="00C94E9A" w:rsidRDefault="00C94E9A" w:rsidP="00C94E9A">
      <w:pPr>
        <w:pStyle w:val="ListParagraph"/>
        <w:numPr>
          <w:ilvl w:val="0"/>
          <w:numId w:val="32"/>
        </w:numPr>
      </w:pPr>
      <w:r>
        <w:rPr>
          <w:rFonts w:hint="eastAsia"/>
          <w:lang w:eastAsia="zh-CN"/>
        </w:rPr>
        <w:t>Browser test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Make sure all elements can </w:t>
      </w:r>
      <w:r>
        <w:rPr>
          <w:rFonts w:hint="eastAsia"/>
          <w:lang w:eastAsia="zh-CN"/>
        </w:rPr>
        <w:t xml:space="preserve">be </w:t>
      </w:r>
      <w:r>
        <w:rPr>
          <w:lang w:eastAsia="zh-CN"/>
        </w:rPr>
        <w:t>show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regularly.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rFonts w:hint="eastAsia"/>
          <w:lang w:eastAsia="zh-CN"/>
        </w:rPr>
        <w:t>All hyp</w:t>
      </w:r>
      <w:r>
        <w:rPr>
          <w:lang w:eastAsia="zh-CN"/>
        </w:rPr>
        <w:t>erlinks can link to s</w:t>
      </w:r>
      <w:r w:rsidRPr="008E1831">
        <w:rPr>
          <w:lang w:eastAsia="zh-CN"/>
        </w:rPr>
        <w:t>cheduled</w:t>
      </w:r>
      <w:r>
        <w:rPr>
          <w:lang w:eastAsia="zh-CN"/>
        </w:rPr>
        <w:t xml:space="preserve"> website.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“Start Replay” “Help” and “Exit”</w:t>
      </w:r>
      <w:r>
        <w:rPr>
          <w:rFonts w:hint="eastAsia"/>
          <w:lang w:eastAsia="zh-CN"/>
        </w:rPr>
        <w:t xml:space="preserve"> buttons can </w:t>
      </w:r>
      <w:r>
        <w:rPr>
          <w:lang w:eastAsia="zh-CN"/>
        </w:rPr>
        <w:t>work.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‘Help’ window can be closed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 xml:space="preserve">Exit button will </w:t>
      </w:r>
      <w:r>
        <w:rPr>
          <w:rFonts w:hint="eastAsia"/>
          <w:lang w:eastAsia="zh-CN"/>
        </w:rPr>
        <w:t xml:space="preserve">be </w:t>
      </w:r>
      <w:r>
        <w:rPr>
          <w:lang w:eastAsia="zh-CN"/>
        </w:rPr>
        <w:t>link</w:t>
      </w:r>
      <w:r>
        <w:rPr>
          <w:rFonts w:hint="eastAsia"/>
          <w:lang w:eastAsia="zh-CN"/>
        </w:rPr>
        <w:t>ed</w:t>
      </w:r>
      <w:r>
        <w:rPr>
          <w:lang w:eastAsia="zh-CN"/>
        </w:rPr>
        <w:t xml:space="preserve"> to UIC Homepage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T</w:t>
      </w:r>
      <w:r>
        <w:rPr>
          <w:rFonts w:hint="eastAsia"/>
          <w:lang w:eastAsia="zh-CN"/>
        </w:rPr>
        <w:t>imer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can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work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Number of Strikes counter will </w:t>
      </w:r>
      <w:r>
        <w:rPr>
          <w:rFonts w:hint="eastAsia"/>
          <w:lang w:eastAsia="zh-CN"/>
        </w:rPr>
        <w:t>plus</w:t>
      </w:r>
      <w:r>
        <w:rPr>
          <w:lang w:eastAsia="zh-CN"/>
        </w:rPr>
        <w:t xml:space="preserve"> one </w:t>
      </w:r>
      <w:r>
        <w:rPr>
          <w:rFonts w:hint="eastAsia"/>
          <w:lang w:eastAsia="zh-CN"/>
        </w:rPr>
        <w:t>if you click once.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you hit the mole, the Score counter will increase 1.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Non-hi</w:t>
      </w:r>
      <w:r>
        <w:rPr>
          <w:rFonts w:hint="eastAsia"/>
          <w:lang w:eastAsia="zh-CN"/>
        </w:rPr>
        <w:t>t</w:t>
      </w:r>
      <w:r>
        <w:rPr>
          <w:lang w:eastAsia="zh-CN"/>
        </w:rPr>
        <w:t xml:space="preserve"> mole will disappear after “show-up-time” occurs.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bad mole was hit by the user, score</w:t>
      </w:r>
      <w:r>
        <w:rPr>
          <w:rFonts w:hint="eastAsia"/>
          <w:lang w:eastAsia="zh-CN"/>
        </w:rPr>
        <w:t>s</w:t>
      </w:r>
      <w:r>
        <w:rPr>
          <w:lang w:eastAsia="zh-CN"/>
        </w:rPr>
        <w:t xml:space="preserve"> will decrease 1.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When scores reach to 0. Game Over.</w:t>
      </w:r>
    </w:p>
    <w:p w:rsidR="00C94E9A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>When c</w:t>
      </w:r>
      <w:r w:rsidRPr="008E1831">
        <w:rPr>
          <w:lang w:eastAsia="zh-CN"/>
        </w:rPr>
        <w:t>ountdown ends</w:t>
      </w:r>
      <w:r>
        <w:rPr>
          <w:lang w:eastAsia="zh-CN"/>
        </w:rPr>
        <w:t>. Game Over</w:t>
      </w:r>
    </w:p>
    <w:p w:rsidR="00C94E9A" w:rsidRDefault="00C94E9A" w:rsidP="00C94E9A">
      <w:pPr>
        <w:pStyle w:val="ListParagraph"/>
        <w:numPr>
          <w:ilvl w:val="2"/>
          <w:numId w:val="32"/>
        </w:numPr>
      </w:pPr>
      <w:r>
        <w:rPr>
          <w:lang w:eastAsia="zh-CN"/>
        </w:rPr>
        <w:t>Score and Number of Strike window will pop up.</w:t>
      </w:r>
    </w:p>
    <w:p w:rsidR="00C94E9A" w:rsidRPr="008C1C10" w:rsidRDefault="00C94E9A" w:rsidP="00C94E9A">
      <w:pPr>
        <w:pStyle w:val="ListParagraph"/>
        <w:numPr>
          <w:ilvl w:val="1"/>
          <w:numId w:val="32"/>
        </w:numPr>
      </w:pPr>
      <w:r>
        <w:rPr>
          <w:lang w:eastAsia="zh-CN"/>
        </w:rPr>
        <w:t xml:space="preserve">When you click ‘replay’. </w:t>
      </w:r>
      <w:r w:rsidRPr="006B1513">
        <w:rPr>
          <w:lang w:eastAsia="zh-CN"/>
        </w:rPr>
        <w:t>The game will be initialized and restarted</w:t>
      </w:r>
    </w:p>
    <w:p w:rsidR="008E1831" w:rsidRPr="00C94E9A" w:rsidRDefault="008E1831" w:rsidP="00C94E9A"/>
    <w:sectPr w:rsidR="008E1831" w:rsidRPr="00C94E9A" w:rsidSect="00FB571C">
      <w:headerReference w:type="default" r:id="rId11"/>
      <w:footerReference w:type="default" r:id="rId12"/>
      <w:pgSz w:w="12240" w:h="15840"/>
      <w:pgMar w:top="1440" w:right="1319" w:bottom="1440" w:left="131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32" w:rsidRDefault="00831932">
      <w:r>
        <w:separator/>
      </w:r>
    </w:p>
  </w:endnote>
  <w:endnote w:type="continuationSeparator" w:id="0">
    <w:p w:rsidR="00831932" w:rsidRDefault="00831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Default="00831932" w:rsidP="00EC41CD">
    <w:pPr>
      <w:pStyle w:val="Footer"/>
      <w:tabs>
        <w:tab w:val="left" w:pos="7920"/>
      </w:tabs>
      <w:ind w:right="360"/>
      <w:rPr>
        <w:sz w:val="14"/>
      </w:rPr>
    </w:pPr>
    <w:r>
      <w:rPr>
        <w:noProof/>
        <w:sz w:val="14"/>
      </w:rPr>
      <w:pict>
        <v:line id="_x0000_s2055" style="position:absolute;flip:x y;z-index:251658240" from="0,2.9pt" to="477pt,2.9pt" strokeweight="3pt"/>
      </w:pict>
    </w:r>
    <w:r w:rsidR="00D213C0">
      <w:rPr>
        <w:noProof/>
        <w:sz w:val="14"/>
        <w:lang w:eastAsia="zh-CN"/>
      </w:rPr>
      <w:drawing>
        <wp:inline distT="0" distB="0" distL="0" distR="0">
          <wp:extent cx="638175" cy="581025"/>
          <wp:effectExtent l="19050" t="0" r="9525" b="0"/>
          <wp:docPr id="1" name="Picture 5" descr="UICLogo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ICLogo.bm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581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D73B3">
      <w:rPr>
        <w:sz w:val="14"/>
      </w:rPr>
      <w:tab/>
    </w:r>
  </w:p>
  <w:p w:rsidR="009D73B3" w:rsidRDefault="009D73B3" w:rsidP="009702EA">
    <w:pPr>
      <w:pStyle w:val="Footer"/>
      <w:tabs>
        <w:tab w:val="left" w:pos="7920"/>
      </w:tabs>
      <w:ind w:right="360"/>
      <w:jc w:val="right"/>
      <w:rPr>
        <w:sz w:val="14"/>
      </w:rPr>
    </w:pPr>
  </w:p>
  <w:p w:rsidR="009D73B3" w:rsidRPr="003E4404" w:rsidRDefault="009D73B3" w:rsidP="009702EA">
    <w:pPr>
      <w:pStyle w:val="Footer"/>
      <w:tabs>
        <w:tab w:val="left" w:pos="7920"/>
      </w:tabs>
      <w:ind w:right="360"/>
      <w:jc w:val="right"/>
      <w:rPr>
        <w:i/>
      </w:rPr>
    </w:pPr>
    <w:r w:rsidRPr="00D0797A">
      <w:rPr>
        <w:i/>
      </w:rPr>
      <w:t xml:space="preserve">Page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PAGE </w:instrText>
    </w:r>
    <w:r w:rsidR="00B471B2" w:rsidRPr="00D0797A">
      <w:rPr>
        <w:i/>
      </w:rPr>
      <w:fldChar w:fldCharType="separate"/>
    </w:r>
    <w:r w:rsidR="00831932">
      <w:rPr>
        <w:i/>
        <w:noProof/>
      </w:rPr>
      <w:t>1</w:t>
    </w:r>
    <w:r w:rsidR="00B471B2" w:rsidRPr="00D0797A">
      <w:rPr>
        <w:i/>
      </w:rPr>
      <w:fldChar w:fldCharType="end"/>
    </w:r>
    <w:r w:rsidRPr="00D0797A">
      <w:rPr>
        <w:i/>
      </w:rPr>
      <w:t xml:space="preserve"> of </w:t>
    </w:r>
    <w:r w:rsidR="00B471B2" w:rsidRPr="00D0797A">
      <w:rPr>
        <w:i/>
      </w:rPr>
      <w:fldChar w:fldCharType="begin"/>
    </w:r>
    <w:r w:rsidRPr="00D0797A">
      <w:rPr>
        <w:i/>
      </w:rPr>
      <w:instrText xml:space="preserve"> NUMPAGES </w:instrText>
    </w:r>
    <w:r w:rsidR="00B471B2" w:rsidRPr="00D0797A">
      <w:rPr>
        <w:i/>
      </w:rPr>
      <w:fldChar w:fldCharType="separate"/>
    </w:r>
    <w:r w:rsidR="00831932">
      <w:rPr>
        <w:i/>
        <w:noProof/>
      </w:rPr>
      <w:t>1</w:t>
    </w:r>
    <w:r w:rsidR="00B471B2" w:rsidRPr="00D0797A">
      <w:rPr>
        <w:i/>
      </w:rPr>
      <w:fldChar w:fldCharType="end"/>
    </w:r>
    <w:r>
      <w:rPr>
        <w:i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32" w:rsidRDefault="00831932">
      <w:r>
        <w:separator/>
      </w:r>
    </w:p>
  </w:footnote>
  <w:footnote w:type="continuationSeparator" w:id="0">
    <w:p w:rsidR="00831932" w:rsidRDefault="00831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B3" w:rsidRPr="004444F2" w:rsidRDefault="0032284F" w:rsidP="00CF21C3">
    <w:pPr>
      <w:pStyle w:val="Header"/>
      <w:tabs>
        <w:tab w:val="clear" w:pos="8640"/>
        <w:tab w:val="right" w:pos="9180"/>
      </w:tabs>
      <w:rPr>
        <w:szCs w:val="20"/>
      </w:rPr>
    </w:pPr>
    <w:r>
      <w:rPr>
        <w:i/>
        <w:szCs w:val="20"/>
      </w:rPr>
      <w:t>&lt;</w:t>
    </w:r>
    <w:r w:rsidR="0060355A">
      <w:rPr>
        <w:i/>
        <w:szCs w:val="20"/>
      </w:rPr>
      <w:t>Whac A Mole</w:t>
    </w:r>
    <w:r>
      <w:rPr>
        <w:i/>
        <w:szCs w:val="20"/>
      </w:rPr>
      <w:t xml:space="preserve">&gt;      </w:t>
    </w:r>
    <w:r w:rsidR="009D73B3" w:rsidRPr="004444F2">
      <w:rPr>
        <w:i/>
        <w:szCs w:val="20"/>
      </w:rPr>
      <w:t xml:space="preserve">                                                                             </w:t>
    </w:r>
    <w:r>
      <w:rPr>
        <w:i/>
        <w:szCs w:val="20"/>
      </w:rPr>
      <w:t xml:space="preserve">         </w:t>
    </w:r>
    <w:r w:rsidR="0060355A">
      <w:rPr>
        <w:i/>
        <w:szCs w:val="20"/>
      </w:rPr>
      <w:t xml:space="preserve">           </w:t>
    </w:r>
    <w:r>
      <w:rPr>
        <w:i/>
        <w:szCs w:val="20"/>
      </w:rPr>
      <w:t xml:space="preserve">  </w:t>
    </w:r>
    <w:r w:rsidR="001D16C8">
      <w:rPr>
        <w:i/>
        <w:szCs w:val="20"/>
      </w:rPr>
      <w:t xml:space="preserve">        </w:t>
    </w:r>
    <w:r>
      <w:rPr>
        <w:i/>
        <w:szCs w:val="20"/>
      </w:rPr>
      <w:t xml:space="preserve">         &lt; Version </w:t>
    </w:r>
    <w:r w:rsidR="001D16C8">
      <w:rPr>
        <w:i/>
        <w:szCs w:val="20"/>
      </w:rPr>
      <w:t xml:space="preserve">4.0 </w:t>
    </w:r>
    <w:r>
      <w:rPr>
        <w:i/>
        <w:szCs w:val="20"/>
      </w:rPr>
      <w:t>&gt;</w:t>
    </w:r>
  </w:p>
  <w:p w:rsidR="009D73B3" w:rsidRPr="00EA6131" w:rsidRDefault="00831932" w:rsidP="00CF21C3">
    <w:pPr>
      <w:pStyle w:val="Header"/>
      <w:tabs>
        <w:tab w:val="left" w:pos="720"/>
        <w:tab w:val="left" w:pos="1440"/>
        <w:tab w:val="left" w:pos="2160"/>
        <w:tab w:val="left" w:pos="5145"/>
      </w:tabs>
      <w:rPr>
        <w:i/>
      </w:rPr>
    </w:pPr>
    <w:r>
      <w:pict>
        <v:line id="_x0000_s2049" style="position:absolute;flip:x y;z-index:251657216" from="0,5.35pt" to="477pt,5.35pt" strokeweight="3pt"/>
      </w:pict>
    </w:r>
    <w:r w:rsidR="009D73B3">
      <w:tab/>
    </w:r>
    <w:r w:rsidR="009D73B3">
      <w:tab/>
    </w:r>
    <w:r w:rsidR="009D73B3">
      <w:tab/>
    </w:r>
    <w:r w:rsidR="009D73B3">
      <w:tab/>
    </w:r>
  </w:p>
  <w:p w:rsidR="009D73B3" w:rsidRDefault="009D73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C4DF6"/>
    <w:multiLevelType w:val="hybridMultilevel"/>
    <w:tmpl w:val="E16EDD3A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0F416F"/>
    <w:multiLevelType w:val="multilevel"/>
    <w:tmpl w:val="B1F45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7544A5A"/>
    <w:multiLevelType w:val="hybridMultilevel"/>
    <w:tmpl w:val="2EB05EB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09859BC"/>
    <w:multiLevelType w:val="hybridMultilevel"/>
    <w:tmpl w:val="7548EC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F6065D"/>
    <w:multiLevelType w:val="hybridMultilevel"/>
    <w:tmpl w:val="507AACAE"/>
    <w:lvl w:ilvl="0" w:tplc="FC8884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220E07"/>
    <w:multiLevelType w:val="multilevel"/>
    <w:tmpl w:val="C33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F6B0E30"/>
    <w:multiLevelType w:val="multilevel"/>
    <w:tmpl w:val="8E2C9F3C"/>
    <w:lvl w:ilvl="0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93D3F4F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C196B47"/>
    <w:multiLevelType w:val="hybridMultilevel"/>
    <w:tmpl w:val="B1160B4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D4ED9"/>
    <w:multiLevelType w:val="multilevel"/>
    <w:tmpl w:val="482E9414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2CDE06A7"/>
    <w:multiLevelType w:val="hybridMultilevel"/>
    <w:tmpl w:val="E5B4AC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68B29E1"/>
    <w:multiLevelType w:val="hybridMultilevel"/>
    <w:tmpl w:val="8A0EBD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C00348"/>
    <w:multiLevelType w:val="multilevel"/>
    <w:tmpl w:val="59F8E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2115839"/>
    <w:multiLevelType w:val="multilevel"/>
    <w:tmpl w:val="EC32CD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45B61C83"/>
    <w:multiLevelType w:val="multilevel"/>
    <w:tmpl w:val="70D89B6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45D368F6"/>
    <w:multiLevelType w:val="multilevel"/>
    <w:tmpl w:val="4A889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6DB7E23"/>
    <w:multiLevelType w:val="multilevel"/>
    <w:tmpl w:val="2C308D3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EC5316A"/>
    <w:multiLevelType w:val="multilevel"/>
    <w:tmpl w:val="D80E5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0B27E40"/>
    <w:multiLevelType w:val="hybridMultilevel"/>
    <w:tmpl w:val="EB7A30D8"/>
    <w:lvl w:ilvl="0" w:tplc="142C1E6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23167C22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522A6015"/>
    <w:multiLevelType w:val="multilevel"/>
    <w:tmpl w:val="C678A79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411AF1"/>
    <w:multiLevelType w:val="multilevel"/>
    <w:tmpl w:val="DBAE4FA2"/>
    <w:lvl w:ilvl="0">
      <w:start w:val="1"/>
      <w:numFmt w:val="decimal"/>
      <w:pStyle w:val="StyleHeading1Before0pt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5AA93F08"/>
    <w:multiLevelType w:val="hybridMultilevel"/>
    <w:tmpl w:val="A20AF95C"/>
    <w:lvl w:ilvl="0" w:tplc="41FA80D4">
      <w:numFmt w:val="bullet"/>
      <w:lvlText w:val="•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E8440C1"/>
    <w:multiLevelType w:val="multilevel"/>
    <w:tmpl w:val="14567C7C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FA47405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62675D85"/>
    <w:multiLevelType w:val="hybridMultilevel"/>
    <w:tmpl w:val="235ABE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4D10225"/>
    <w:multiLevelType w:val="hybridMultilevel"/>
    <w:tmpl w:val="EBFA9B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C085038"/>
    <w:multiLevelType w:val="multilevel"/>
    <w:tmpl w:val="8DA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D5B019D"/>
    <w:multiLevelType w:val="hybridMultilevel"/>
    <w:tmpl w:val="1F1850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1E70BAD"/>
    <w:multiLevelType w:val="multilevel"/>
    <w:tmpl w:val="C08E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73543703"/>
    <w:multiLevelType w:val="multilevel"/>
    <w:tmpl w:val="42B6C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E901E06"/>
    <w:multiLevelType w:val="hybridMultilevel"/>
    <w:tmpl w:val="8E2C9F3C"/>
    <w:lvl w:ilvl="0" w:tplc="39D6204C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F4F4D07"/>
    <w:multiLevelType w:val="multilevel"/>
    <w:tmpl w:val="1C7AB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44"/>
        </w:tabs>
        <w:ind w:left="104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0"/>
  </w:num>
  <w:num w:numId="2">
    <w:abstractNumId w:val="22"/>
  </w:num>
  <w:num w:numId="3">
    <w:abstractNumId w:val="15"/>
  </w:num>
  <w:num w:numId="4">
    <w:abstractNumId w:val="19"/>
  </w:num>
  <w:num w:numId="5">
    <w:abstractNumId w:val="29"/>
  </w:num>
  <w:num w:numId="6">
    <w:abstractNumId w:val="6"/>
  </w:num>
  <w:num w:numId="7">
    <w:abstractNumId w:val="5"/>
  </w:num>
  <w:num w:numId="8">
    <w:abstractNumId w:val="7"/>
  </w:num>
  <w:num w:numId="9">
    <w:abstractNumId w:val="28"/>
  </w:num>
  <w:num w:numId="10">
    <w:abstractNumId w:val="16"/>
  </w:num>
  <w:num w:numId="11">
    <w:abstractNumId w:val="1"/>
  </w:num>
  <w:num w:numId="12">
    <w:abstractNumId w:val="31"/>
  </w:num>
  <w:num w:numId="13">
    <w:abstractNumId w:val="23"/>
  </w:num>
  <w:num w:numId="14">
    <w:abstractNumId w:val="14"/>
  </w:num>
  <w:num w:numId="15">
    <w:abstractNumId w:val="13"/>
  </w:num>
  <w:num w:numId="16">
    <w:abstractNumId w:val="17"/>
  </w:num>
  <w:num w:numId="17">
    <w:abstractNumId w:val="12"/>
  </w:num>
  <w:num w:numId="18">
    <w:abstractNumId w:val="11"/>
  </w:num>
  <w:num w:numId="19">
    <w:abstractNumId w:val="9"/>
  </w:num>
  <w:num w:numId="20">
    <w:abstractNumId w:val="8"/>
  </w:num>
  <w:num w:numId="21">
    <w:abstractNumId w:val="18"/>
  </w:num>
  <w:num w:numId="22">
    <w:abstractNumId w:val="4"/>
  </w:num>
  <w:num w:numId="23">
    <w:abstractNumId w:val="20"/>
  </w:num>
  <w:num w:numId="24">
    <w:abstractNumId w:val="26"/>
  </w:num>
  <w:num w:numId="25">
    <w:abstractNumId w:val="25"/>
  </w:num>
  <w:num w:numId="26">
    <w:abstractNumId w:val="10"/>
  </w:num>
  <w:num w:numId="27">
    <w:abstractNumId w:val="27"/>
  </w:num>
  <w:num w:numId="28">
    <w:abstractNumId w:val="3"/>
  </w:num>
  <w:num w:numId="29">
    <w:abstractNumId w:val="24"/>
  </w:num>
  <w:num w:numId="30">
    <w:abstractNumId w:val="0"/>
  </w:num>
  <w:num w:numId="31">
    <w:abstractNumId w:val="21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savePreviewPicture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6141D"/>
    <w:rsid w:val="0000135D"/>
    <w:rsid w:val="00001403"/>
    <w:rsid w:val="00010C28"/>
    <w:rsid w:val="00013486"/>
    <w:rsid w:val="00015D46"/>
    <w:rsid w:val="0002352C"/>
    <w:rsid w:val="00023D10"/>
    <w:rsid w:val="00024478"/>
    <w:rsid w:val="00024E99"/>
    <w:rsid w:val="00034040"/>
    <w:rsid w:val="000350D1"/>
    <w:rsid w:val="00035489"/>
    <w:rsid w:val="00036B8E"/>
    <w:rsid w:val="00043518"/>
    <w:rsid w:val="000463C4"/>
    <w:rsid w:val="000503D7"/>
    <w:rsid w:val="00050F59"/>
    <w:rsid w:val="000547E2"/>
    <w:rsid w:val="000554C9"/>
    <w:rsid w:val="00055587"/>
    <w:rsid w:val="000630F1"/>
    <w:rsid w:val="00065EF2"/>
    <w:rsid w:val="00071152"/>
    <w:rsid w:val="0007191B"/>
    <w:rsid w:val="0007256D"/>
    <w:rsid w:val="00075E87"/>
    <w:rsid w:val="00087E59"/>
    <w:rsid w:val="0009110F"/>
    <w:rsid w:val="000937BF"/>
    <w:rsid w:val="0009404B"/>
    <w:rsid w:val="0009686C"/>
    <w:rsid w:val="00097B0D"/>
    <w:rsid w:val="000A7A97"/>
    <w:rsid w:val="000B185B"/>
    <w:rsid w:val="000B51F9"/>
    <w:rsid w:val="000C0BF9"/>
    <w:rsid w:val="000C3C7C"/>
    <w:rsid w:val="000D1463"/>
    <w:rsid w:val="000D1E70"/>
    <w:rsid w:val="000E20DC"/>
    <w:rsid w:val="000E2A49"/>
    <w:rsid w:val="000E51AB"/>
    <w:rsid w:val="000E6CDA"/>
    <w:rsid w:val="000F0275"/>
    <w:rsid w:val="000F2F37"/>
    <w:rsid w:val="000F628C"/>
    <w:rsid w:val="000F64D8"/>
    <w:rsid w:val="001004B7"/>
    <w:rsid w:val="00116E69"/>
    <w:rsid w:val="00117E90"/>
    <w:rsid w:val="00120341"/>
    <w:rsid w:val="00122633"/>
    <w:rsid w:val="00123A9E"/>
    <w:rsid w:val="00130A46"/>
    <w:rsid w:val="001357A7"/>
    <w:rsid w:val="001361F4"/>
    <w:rsid w:val="0013659B"/>
    <w:rsid w:val="00136A63"/>
    <w:rsid w:val="00137275"/>
    <w:rsid w:val="00150186"/>
    <w:rsid w:val="0015257A"/>
    <w:rsid w:val="001604E9"/>
    <w:rsid w:val="00162D82"/>
    <w:rsid w:val="00165A32"/>
    <w:rsid w:val="001707FB"/>
    <w:rsid w:val="00171402"/>
    <w:rsid w:val="001728C8"/>
    <w:rsid w:val="001805D7"/>
    <w:rsid w:val="00182C6A"/>
    <w:rsid w:val="001874D1"/>
    <w:rsid w:val="001916EF"/>
    <w:rsid w:val="001928D6"/>
    <w:rsid w:val="00192963"/>
    <w:rsid w:val="00192CA1"/>
    <w:rsid w:val="00194B30"/>
    <w:rsid w:val="001C3C2F"/>
    <w:rsid w:val="001C4202"/>
    <w:rsid w:val="001C596E"/>
    <w:rsid w:val="001D16C8"/>
    <w:rsid w:val="001E380F"/>
    <w:rsid w:val="001F01E2"/>
    <w:rsid w:val="001F553A"/>
    <w:rsid w:val="001F7D37"/>
    <w:rsid w:val="00203F86"/>
    <w:rsid w:val="00205E75"/>
    <w:rsid w:val="00207B6E"/>
    <w:rsid w:val="002123A6"/>
    <w:rsid w:val="002142B7"/>
    <w:rsid w:val="00220C4E"/>
    <w:rsid w:val="00220D1F"/>
    <w:rsid w:val="00223F93"/>
    <w:rsid w:val="00225068"/>
    <w:rsid w:val="00227C64"/>
    <w:rsid w:val="00230C43"/>
    <w:rsid w:val="00233D07"/>
    <w:rsid w:val="00237072"/>
    <w:rsid w:val="00237F47"/>
    <w:rsid w:val="00247C24"/>
    <w:rsid w:val="00250E87"/>
    <w:rsid w:val="002603DD"/>
    <w:rsid w:val="002604E9"/>
    <w:rsid w:val="0026141D"/>
    <w:rsid w:val="00277970"/>
    <w:rsid w:val="00283AF1"/>
    <w:rsid w:val="00287B3F"/>
    <w:rsid w:val="00293B5E"/>
    <w:rsid w:val="002948DD"/>
    <w:rsid w:val="0029612F"/>
    <w:rsid w:val="002A2BC5"/>
    <w:rsid w:val="002A5AEA"/>
    <w:rsid w:val="002B23ED"/>
    <w:rsid w:val="002B3EB8"/>
    <w:rsid w:val="002C2708"/>
    <w:rsid w:val="002C6454"/>
    <w:rsid w:val="002C6E81"/>
    <w:rsid w:val="002D2170"/>
    <w:rsid w:val="002D4886"/>
    <w:rsid w:val="002D532F"/>
    <w:rsid w:val="002E26D8"/>
    <w:rsid w:val="002E7533"/>
    <w:rsid w:val="002F1E77"/>
    <w:rsid w:val="002F204F"/>
    <w:rsid w:val="002F2EAE"/>
    <w:rsid w:val="003051FD"/>
    <w:rsid w:val="00305CB9"/>
    <w:rsid w:val="00314680"/>
    <w:rsid w:val="00316ED2"/>
    <w:rsid w:val="00317B63"/>
    <w:rsid w:val="00321DD1"/>
    <w:rsid w:val="003220FB"/>
    <w:rsid w:val="0032284F"/>
    <w:rsid w:val="00324010"/>
    <w:rsid w:val="00325249"/>
    <w:rsid w:val="00331D99"/>
    <w:rsid w:val="00332B49"/>
    <w:rsid w:val="00340AA8"/>
    <w:rsid w:val="00342042"/>
    <w:rsid w:val="00342A5F"/>
    <w:rsid w:val="00357A46"/>
    <w:rsid w:val="00364437"/>
    <w:rsid w:val="003658CE"/>
    <w:rsid w:val="00365D33"/>
    <w:rsid w:val="00371C27"/>
    <w:rsid w:val="003762E3"/>
    <w:rsid w:val="00377596"/>
    <w:rsid w:val="00391DB0"/>
    <w:rsid w:val="00391E1E"/>
    <w:rsid w:val="0039437D"/>
    <w:rsid w:val="00396758"/>
    <w:rsid w:val="003A58B1"/>
    <w:rsid w:val="003B5F15"/>
    <w:rsid w:val="003C0763"/>
    <w:rsid w:val="003C455F"/>
    <w:rsid w:val="003C6527"/>
    <w:rsid w:val="003C73AD"/>
    <w:rsid w:val="003C7FEA"/>
    <w:rsid w:val="003D015A"/>
    <w:rsid w:val="003D506B"/>
    <w:rsid w:val="003D5ED2"/>
    <w:rsid w:val="003D7334"/>
    <w:rsid w:val="003D75B3"/>
    <w:rsid w:val="003D7F50"/>
    <w:rsid w:val="003E1422"/>
    <w:rsid w:val="003E3B05"/>
    <w:rsid w:val="003E46C6"/>
    <w:rsid w:val="003E5D29"/>
    <w:rsid w:val="003F3882"/>
    <w:rsid w:val="003F578B"/>
    <w:rsid w:val="003F6954"/>
    <w:rsid w:val="003F6E3E"/>
    <w:rsid w:val="00403773"/>
    <w:rsid w:val="00403E35"/>
    <w:rsid w:val="00404B03"/>
    <w:rsid w:val="00406EF6"/>
    <w:rsid w:val="00411542"/>
    <w:rsid w:val="00415638"/>
    <w:rsid w:val="00416730"/>
    <w:rsid w:val="004174B8"/>
    <w:rsid w:val="00420DEF"/>
    <w:rsid w:val="0042390B"/>
    <w:rsid w:val="00434AA1"/>
    <w:rsid w:val="004371F4"/>
    <w:rsid w:val="00440372"/>
    <w:rsid w:val="00440C8C"/>
    <w:rsid w:val="00444183"/>
    <w:rsid w:val="004444F2"/>
    <w:rsid w:val="00447576"/>
    <w:rsid w:val="004477A6"/>
    <w:rsid w:val="00450004"/>
    <w:rsid w:val="00453F67"/>
    <w:rsid w:val="004566BB"/>
    <w:rsid w:val="00461C9A"/>
    <w:rsid w:val="004631D1"/>
    <w:rsid w:val="004716AA"/>
    <w:rsid w:val="004727E0"/>
    <w:rsid w:val="00472BF0"/>
    <w:rsid w:val="004739A2"/>
    <w:rsid w:val="00482614"/>
    <w:rsid w:val="00485749"/>
    <w:rsid w:val="00487662"/>
    <w:rsid w:val="0049260C"/>
    <w:rsid w:val="00496759"/>
    <w:rsid w:val="004A0543"/>
    <w:rsid w:val="004A6F7D"/>
    <w:rsid w:val="004B1FD9"/>
    <w:rsid w:val="004B7569"/>
    <w:rsid w:val="004C74BC"/>
    <w:rsid w:val="004D3A52"/>
    <w:rsid w:val="004D4F90"/>
    <w:rsid w:val="004E3910"/>
    <w:rsid w:val="004E5F1A"/>
    <w:rsid w:val="004E7480"/>
    <w:rsid w:val="004F2BAF"/>
    <w:rsid w:val="004F3183"/>
    <w:rsid w:val="004F334D"/>
    <w:rsid w:val="004F7241"/>
    <w:rsid w:val="0050038E"/>
    <w:rsid w:val="005068C5"/>
    <w:rsid w:val="00514A7D"/>
    <w:rsid w:val="005201A7"/>
    <w:rsid w:val="00523AD9"/>
    <w:rsid w:val="00524C41"/>
    <w:rsid w:val="00530A17"/>
    <w:rsid w:val="00530A58"/>
    <w:rsid w:val="00535619"/>
    <w:rsid w:val="0053787A"/>
    <w:rsid w:val="00543405"/>
    <w:rsid w:val="00544029"/>
    <w:rsid w:val="005441BB"/>
    <w:rsid w:val="005448C5"/>
    <w:rsid w:val="005508D7"/>
    <w:rsid w:val="00553D2C"/>
    <w:rsid w:val="005543EE"/>
    <w:rsid w:val="005544C1"/>
    <w:rsid w:val="005564E3"/>
    <w:rsid w:val="0055677C"/>
    <w:rsid w:val="005570B7"/>
    <w:rsid w:val="005626C9"/>
    <w:rsid w:val="00564ECB"/>
    <w:rsid w:val="00564F02"/>
    <w:rsid w:val="005650A5"/>
    <w:rsid w:val="00567178"/>
    <w:rsid w:val="00567B13"/>
    <w:rsid w:val="00583E9C"/>
    <w:rsid w:val="00586427"/>
    <w:rsid w:val="00590ABC"/>
    <w:rsid w:val="0059632B"/>
    <w:rsid w:val="00597254"/>
    <w:rsid w:val="00597283"/>
    <w:rsid w:val="005A08AC"/>
    <w:rsid w:val="005A0C20"/>
    <w:rsid w:val="005A680E"/>
    <w:rsid w:val="005B47B2"/>
    <w:rsid w:val="005B63B4"/>
    <w:rsid w:val="005D5F21"/>
    <w:rsid w:val="005D61A6"/>
    <w:rsid w:val="005D725A"/>
    <w:rsid w:val="005E2530"/>
    <w:rsid w:val="005E6596"/>
    <w:rsid w:val="005F1B43"/>
    <w:rsid w:val="0060355A"/>
    <w:rsid w:val="00607E73"/>
    <w:rsid w:val="006113AA"/>
    <w:rsid w:val="00613CA2"/>
    <w:rsid w:val="00621789"/>
    <w:rsid w:val="00621A4B"/>
    <w:rsid w:val="00623480"/>
    <w:rsid w:val="00625E14"/>
    <w:rsid w:val="00626E8C"/>
    <w:rsid w:val="00632551"/>
    <w:rsid w:val="00634DB8"/>
    <w:rsid w:val="0063770A"/>
    <w:rsid w:val="0064065B"/>
    <w:rsid w:val="0064261C"/>
    <w:rsid w:val="006608AA"/>
    <w:rsid w:val="006623AB"/>
    <w:rsid w:val="00663D30"/>
    <w:rsid w:val="00667AB0"/>
    <w:rsid w:val="00673321"/>
    <w:rsid w:val="006752EC"/>
    <w:rsid w:val="00681EF2"/>
    <w:rsid w:val="006849F5"/>
    <w:rsid w:val="00684A36"/>
    <w:rsid w:val="00684BBE"/>
    <w:rsid w:val="00686DD9"/>
    <w:rsid w:val="00691397"/>
    <w:rsid w:val="00697488"/>
    <w:rsid w:val="006A1953"/>
    <w:rsid w:val="006A1E97"/>
    <w:rsid w:val="006B23F8"/>
    <w:rsid w:val="006B7D4D"/>
    <w:rsid w:val="006C08AA"/>
    <w:rsid w:val="006C110E"/>
    <w:rsid w:val="006C2F8A"/>
    <w:rsid w:val="006C30C5"/>
    <w:rsid w:val="006C3838"/>
    <w:rsid w:val="006D1D4C"/>
    <w:rsid w:val="006D363A"/>
    <w:rsid w:val="006D4782"/>
    <w:rsid w:val="006D5045"/>
    <w:rsid w:val="006D66A2"/>
    <w:rsid w:val="006D6909"/>
    <w:rsid w:val="006D6A8E"/>
    <w:rsid w:val="006E0228"/>
    <w:rsid w:val="006E19A1"/>
    <w:rsid w:val="006F23A8"/>
    <w:rsid w:val="006F2560"/>
    <w:rsid w:val="00710A44"/>
    <w:rsid w:val="00711F5C"/>
    <w:rsid w:val="00712D5E"/>
    <w:rsid w:val="00714194"/>
    <w:rsid w:val="00720D0F"/>
    <w:rsid w:val="00730563"/>
    <w:rsid w:val="00732A18"/>
    <w:rsid w:val="00733EB0"/>
    <w:rsid w:val="00735EBA"/>
    <w:rsid w:val="00742089"/>
    <w:rsid w:val="00747E63"/>
    <w:rsid w:val="00750EF6"/>
    <w:rsid w:val="00751DB9"/>
    <w:rsid w:val="00754852"/>
    <w:rsid w:val="00755E1E"/>
    <w:rsid w:val="007649E9"/>
    <w:rsid w:val="0076665C"/>
    <w:rsid w:val="00771FF6"/>
    <w:rsid w:val="007744C7"/>
    <w:rsid w:val="0077580C"/>
    <w:rsid w:val="007764E9"/>
    <w:rsid w:val="0078198A"/>
    <w:rsid w:val="00787787"/>
    <w:rsid w:val="007879A2"/>
    <w:rsid w:val="007925D6"/>
    <w:rsid w:val="007A2F9E"/>
    <w:rsid w:val="007A7873"/>
    <w:rsid w:val="007B0198"/>
    <w:rsid w:val="007B2794"/>
    <w:rsid w:val="007B3B60"/>
    <w:rsid w:val="007C1723"/>
    <w:rsid w:val="007D1264"/>
    <w:rsid w:val="007D322D"/>
    <w:rsid w:val="007D4D7B"/>
    <w:rsid w:val="007E4BE0"/>
    <w:rsid w:val="007E4F77"/>
    <w:rsid w:val="007E5D06"/>
    <w:rsid w:val="007E5EE0"/>
    <w:rsid w:val="007F102C"/>
    <w:rsid w:val="007F244A"/>
    <w:rsid w:val="007F57A4"/>
    <w:rsid w:val="008054A9"/>
    <w:rsid w:val="00814A7E"/>
    <w:rsid w:val="00815CF7"/>
    <w:rsid w:val="00817923"/>
    <w:rsid w:val="00820F8A"/>
    <w:rsid w:val="00823599"/>
    <w:rsid w:val="008249A8"/>
    <w:rsid w:val="008307B0"/>
    <w:rsid w:val="00831932"/>
    <w:rsid w:val="00833FE4"/>
    <w:rsid w:val="0084153F"/>
    <w:rsid w:val="00846735"/>
    <w:rsid w:val="00847476"/>
    <w:rsid w:val="008544EB"/>
    <w:rsid w:val="008561D8"/>
    <w:rsid w:val="00856D97"/>
    <w:rsid w:val="00856F97"/>
    <w:rsid w:val="0086013A"/>
    <w:rsid w:val="00861DA6"/>
    <w:rsid w:val="00861ED1"/>
    <w:rsid w:val="00871A2F"/>
    <w:rsid w:val="008743FA"/>
    <w:rsid w:val="008765F1"/>
    <w:rsid w:val="00880F40"/>
    <w:rsid w:val="0088194C"/>
    <w:rsid w:val="00883922"/>
    <w:rsid w:val="008908F0"/>
    <w:rsid w:val="00891063"/>
    <w:rsid w:val="008937F1"/>
    <w:rsid w:val="00897751"/>
    <w:rsid w:val="008A240C"/>
    <w:rsid w:val="008A33F7"/>
    <w:rsid w:val="008B295E"/>
    <w:rsid w:val="008B35E0"/>
    <w:rsid w:val="008B3C99"/>
    <w:rsid w:val="008B3ED5"/>
    <w:rsid w:val="008C0D92"/>
    <w:rsid w:val="008C1C10"/>
    <w:rsid w:val="008C2E5D"/>
    <w:rsid w:val="008C7CFE"/>
    <w:rsid w:val="008C7D50"/>
    <w:rsid w:val="008D27D1"/>
    <w:rsid w:val="008D523C"/>
    <w:rsid w:val="008D588E"/>
    <w:rsid w:val="008E1831"/>
    <w:rsid w:val="008E1AFE"/>
    <w:rsid w:val="008E5953"/>
    <w:rsid w:val="008E5BF9"/>
    <w:rsid w:val="008F3F55"/>
    <w:rsid w:val="008F4323"/>
    <w:rsid w:val="008F4450"/>
    <w:rsid w:val="008F492A"/>
    <w:rsid w:val="008F7940"/>
    <w:rsid w:val="0090188F"/>
    <w:rsid w:val="009029AA"/>
    <w:rsid w:val="00904B76"/>
    <w:rsid w:val="00905679"/>
    <w:rsid w:val="00906D06"/>
    <w:rsid w:val="009070C7"/>
    <w:rsid w:val="00924D39"/>
    <w:rsid w:val="009277AF"/>
    <w:rsid w:val="00930C1C"/>
    <w:rsid w:val="009347A5"/>
    <w:rsid w:val="009359C3"/>
    <w:rsid w:val="00937C3D"/>
    <w:rsid w:val="00937CE8"/>
    <w:rsid w:val="009412E6"/>
    <w:rsid w:val="00941A61"/>
    <w:rsid w:val="00942BC8"/>
    <w:rsid w:val="00945993"/>
    <w:rsid w:val="00946CE2"/>
    <w:rsid w:val="00962097"/>
    <w:rsid w:val="009702EA"/>
    <w:rsid w:val="0097539B"/>
    <w:rsid w:val="00981EED"/>
    <w:rsid w:val="009826B6"/>
    <w:rsid w:val="009928E8"/>
    <w:rsid w:val="009976FE"/>
    <w:rsid w:val="009C20B8"/>
    <w:rsid w:val="009C57A7"/>
    <w:rsid w:val="009C58D0"/>
    <w:rsid w:val="009D73B3"/>
    <w:rsid w:val="009D78E0"/>
    <w:rsid w:val="009E198D"/>
    <w:rsid w:val="009E7298"/>
    <w:rsid w:val="009F0188"/>
    <w:rsid w:val="009F0EDE"/>
    <w:rsid w:val="00A00630"/>
    <w:rsid w:val="00A01A3C"/>
    <w:rsid w:val="00A02720"/>
    <w:rsid w:val="00A03D66"/>
    <w:rsid w:val="00A04AB2"/>
    <w:rsid w:val="00A1099C"/>
    <w:rsid w:val="00A15BAF"/>
    <w:rsid w:val="00A20691"/>
    <w:rsid w:val="00A32A5D"/>
    <w:rsid w:val="00A3348C"/>
    <w:rsid w:val="00A3638F"/>
    <w:rsid w:val="00A36499"/>
    <w:rsid w:val="00A424A2"/>
    <w:rsid w:val="00A43379"/>
    <w:rsid w:val="00A437A3"/>
    <w:rsid w:val="00A4383E"/>
    <w:rsid w:val="00A515E3"/>
    <w:rsid w:val="00A547FC"/>
    <w:rsid w:val="00A609C5"/>
    <w:rsid w:val="00A61EF6"/>
    <w:rsid w:val="00A7083E"/>
    <w:rsid w:val="00A710AE"/>
    <w:rsid w:val="00A772C0"/>
    <w:rsid w:val="00A81EB1"/>
    <w:rsid w:val="00A8510B"/>
    <w:rsid w:val="00A854D4"/>
    <w:rsid w:val="00A85895"/>
    <w:rsid w:val="00A85928"/>
    <w:rsid w:val="00A90431"/>
    <w:rsid w:val="00A97AB1"/>
    <w:rsid w:val="00AA1B09"/>
    <w:rsid w:val="00AA5E8B"/>
    <w:rsid w:val="00AA6D2D"/>
    <w:rsid w:val="00AB2FA6"/>
    <w:rsid w:val="00AB49A6"/>
    <w:rsid w:val="00AB49E6"/>
    <w:rsid w:val="00AB4AD9"/>
    <w:rsid w:val="00AC15FB"/>
    <w:rsid w:val="00AC199D"/>
    <w:rsid w:val="00AC2CB0"/>
    <w:rsid w:val="00AE1016"/>
    <w:rsid w:val="00AE30C0"/>
    <w:rsid w:val="00AE34B9"/>
    <w:rsid w:val="00AE527C"/>
    <w:rsid w:val="00AE7B4F"/>
    <w:rsid w:val="00AF4C66"/>
    <w:rsid w:val="00AF4FB7"/>
    <w:rsid w:val="00AF58EE"/>
    <w:rsid w:val="00AF79DA"/>
    <w:rsid w:val="00B01480"/>
    <w:rsid w:val="00B12D0C"/>
    <w:rsid w:val="00B14081"/>
    <w:rsid w:val="00B25478"/>
    <w:rsid w:val="00B3434D"/>
    <w:rsid w:val="00B410CB"/>
    <w:rsid w:val="00B4188D"/>
    <w:rsid w:val="00B44125"/>
    <w:rsid w:val="00B45A56"/>
    <w:rsid w:val="00B471B2"/>
    <w:rsid w:val="00B50373"/>
    <w:rsid w:val="00B61552"/>
    <w:rsid w:val="00B64813"/>
    <w:rsid w:val="00B64E82"/>
    <w:rsid w:val="00B66746"/>
    <w:rsid w:val="00B67872"/>
    <w:rsid w:val="00B74C94"/>
    <w:rsid w:val="00B75A41"/>
    <w:rsid w:val="00B80E8B"/>
    <w:rsid w:val="00B86CC5"/>
    <w:rsid w:val="00B95317"/>
    <w:rsid w:val="00BA1A5A"/>
    <w:rsid w:val="00BA5267"/>
    <w:rsid w:val="00BB1E39"/>
    <w:rsid w:val="00BB3403"/>
    <w:rsid w:val="00BB444E"/>
    <w:rsid w:val="00BB5DE0"/>
    <w:rsid w:val="00BC0A0D"/>
    <w:rsid w:val="00BC5E90"/>
    <w:rsid w:val="00BC65DD"/>
    <w:rsid w:val="00BD008C"/>
    <w:rsid w:val="00BD0BFC"/>
    <w:rsid w:val="00BD35AF"/>
    <w:rsid w:val="00BD5AC8"/>
    <w:rsid w:val="00BE0D7F"/>
    <w:rsid w:val="00BE518A"/>
    <w:rsid w:val="00BE637A"/>
    <w:rsid w:val="00BE7F88"/>
    <w:rsid w:val="00BF0257"/>
    <w:rsid w:val="00BF0DBC"/>
    <w:rsid w:val="00BF2BD8"/>
    <w:rsid w:val="00C11950"/>
    <w:rsid w:val="00C1254D"/>
    <w:rsid w:val="00C13967"/>
    <w:rsid w:val="00C140FB"/>
    <w:rsid w:val="00C158B1"/>
    <w:rsid w:val="00C16962"/>
    <w:rsid w:val="00C21002"/>
    <w:rsid w:val="00C24CBF"/>
    <w:rsid w:val="00C27739"/>
    <w:rsid w:val="00C34B43"/>
    <w:rsid w:val="00C35814"/>
    <w:rsid w:val="00C3679E"/>
    <w:rsid w:val="00C3790D"/>
    <w:rsid w:val="00C41A67"/>
    <w:rsid w:val="00C43E06"/>
    <w:rsid w:val="00C4488B"/>
    <w:rsid w:val="00C46F85"/>
    <w:rsid w:val="00C51A5F"/>
    <w:rsid w:val="00C521B8"/>
    <w:rsid w:val="00C537E4"/>
    <w:rsid w:val="00C55C5E"/>
    <w:rsid w:val="00C56701"/>
    <w:rsid w:val="00C66AC8"/>
    <w:rsid w:val="00C6757A"/>
    <w:rsid w:val="00C74898"/>
    <w:rsid w:val="00C752DC"/>
    <w:rsid w:val="00C8010A"/>
    <w:rsid w:val="00C848FA"/>
    <w:rsid w:val="00C91AD1"/>
    <w:rsid w:val="00C94E9A"/>
    <w:rsid w:val="00C967B7"/>
    <w:rsid w:val="00C97557"/>
    <w:rsid w:val="00CA2089"/>
    <w:rsid w:val="00CA4133"/>
    <w:rsid w:val="00CA5EF1"/>
    <w:rsid w:val="00CB4A79"/>
    <w:rsid w:val="00CB6813"/>
    <w:rsid w:val="00CB6C38"/>
    <w:rsid w:val="00CB7A09"/>
    <w:rsid w:val="00CD2750"/>
    <w:rsid w:val="00CD5A7F"/>
    <w:rsid w:val="00CE0C09"/>
    <w:rsid w:val="00CE505C"/>
    <w:rsid w:val="00CE603B"/>
    <w:rsid w:val="00CF21C3"/>
    <w:rsid w:val="00CF26CE"/>
    <w:rsid w:val="00CF663D"/>
    <w:rsid w:val="00CF75D2"/>
    <w:rsid w:val="00D0012F"/>
    <w:rsid w:val="00D045A8"/>
    <w:rsid w:val="00D05023"/>
    <w:rsid w:val="00D05CC5"/>
    <w:rsid w:val="00D075A5"/>
    <w:rsid w:val="00D13003"/>
    <w:rsid w:val="00D21127"/>
    <w:rsid w:val="00D213C0"/>
    <w:rsid w:val="00D23779"/>
    <w:rsid w:val="00D25A57"/>
    <w:rsid w:val="00D32A91"/>
    <w:rsid w:val="00D370C1"/>
    <w:rsid w:val="00D4793A"/>
    <w:rsid w:val="00D47FE7"/>
    <w:rsid w:val="00D56D69"/>
    <w:rsid w:val="00D60117"/>
    <w:rsid w:val="00D62BEC"/>
    <w:rsid w:val="00D6320A"/>
    <w:rsid w:val="00D6540D"/>
    <w:rsid w:val="00D65B69"/>
    <w:rsid w:val="00D66A9A"/>
    <w:rsid w:val="00D74E14"/>
    <w:rsid w:val="00D810FD"/>
    <w:rsid w:val="00D81A77"/>
    <w:rsid w:val="00D93549"/>
    <w:rsid w:val="00D96881"/>
    <w:rsid w:val="00DA13CB"/>
    <w:rsid w:val="00DA68B5"/>
    <w:rsid w:val="00DA6C2B"/>
    <w:rsid w:val="00DA7C2D"/>
    <w:rsid w:val="00DB0EA2"/>
    <w:rsid w:val="00DC7427"/>
    <w:rsid w:val="00DD67BB"/>
    <w:rsid w:val="00DE010F"/>
    <w:rsid w:val="00DE67DC"/>
    <w:rsid w:val="00DF01F2"/>
    <w:rsid w:val="00DF0883"/>
    <w:rsid w:val="00E034E9"/>
    <w:rsid w:val="00E03E75"/>
    <w:rsid w:val="00E11623"/>
    <w:rsid w:val="00E14948"/>
    <w:rsid w:val="00E14B95"/>
    <w:rsid w:val="00E17EAD"/>
    <w:rsid w:val="00E23865"/>
    <w:rsid w:val="00E252D3"/>
    <w:rsid w:val="00E25E6F"/>
    <w:rsid w:val="00E322E2"/>
    <w:rsid w:val="00E33492"/>
    <w:rsid w:val="00E4571A"/>
    <w:rsid w:val="00E54A7C"/>
    <w:rsid w:val="00E550C8"/>
    <w:rsid w:val="00E55F58"/>
    <w:rsid w:val="00E62F2C"/>
    <w:rsid w:val="00E64BD1"/>
    <w:rsid w:val="00E6587C"/>
    <w:rsid w:val="00E7179B"/>
    <w:rsid w:val="00E722EB"/>
    <w:rsid w:val="00E74371"/>
    <w:rsid w:val="00E757D1"/>
    <w:rsid w:val="00E75F61"/>
    <w:rsid w:val="00E76C78"/>
    <w:rsid w:val="00E77FB0"/>
    <w:rsid w:val="00E81BDC"/>
    <w:rsid w:val="00E85A7D"/>
    <w:rsid w:val="00E94431"/>
    <w:rsid w:val="00EA1C06"/>
    <w:rsid w:val="00EA5333"/>
    <w:rsid w:val="00EA6144"/>
    <w:rsid w:val="00EB6C8C"/>
    <w:rsid w:val="00EB71FC"/>
    <w:rsid w:val="00EB7E81"/>
    <w:rsid w:val="00EC30E2"/>
    <w:rsid w:val="00EC41CD"/>
    <w:rsid w:val="00ED0403"/>
    <w:rsid w:val="00ED0B77"/>
    <w:rsid w:val="00EE367E"/>
    <w:rsid w:val="00EE3A8B"/>
    <w:rsid w:val="00EE489B"/>
    <w:rsid w:val="00EF3E96"/>
    <w:rsid w:val="00EF45F2"/>
    <w:rsid w:val="00EF6038"/>
    <w:rsid w:val="00F01484"/>
    <w:rsid w:val="00F01A76"/>
    <w:rsid w:val="00F027DD"/>
    <w:rsid w:val="00F03ACE"/>
    <w:rsid w:val="00F05688"/>
    <w:rsid w:val="00F05BE5"/>
    <w:rsid w:val="00F10D77"/>
    <w:rsid w:val="00F204E1"/>
    <w:rsid w:val="00F20B89"/>
    <w:rsid w:val="00F30B14"/>
    <w:rsid w:val="00F3224A"/>
    <w:rsid w:val="00F3615C"/>
    <w:rsid w:val="00F372CE"/>
    <w:rsid w:val="00F5031A"/>
    <w:rsid w:val="00F510C8"/>
    <w:rsid w:val="00F52603"/>
    <w:rsid w:val="00F6174F"/>
    <w:rsid w:val="00F70AE7"/>
    <w:rsid w:val="00F7410A"/>
    <w:rsid w:val="00F75A78"/>
    <w:rsid w:val="00F869C0"/>
    <w:rsid w:val="00F92FB3"/>
    <w:rsid w:val="00F97205"/>
    <w:rsid w:val="00FA5273"/>
    <w:rsid w:val="00FB1B4A"/>
    <w:rsid w:val="00FB2F7C"/>
    <w:rsid w:val="00FB571C"/>
    <w:rsid w:val="00FB7F2E"/>
    <w:rsid w:val="00FC73F7"/>
    <w:rsid w:val="00FC758F"/>
    <w:rsid w:val="00FC772C"/>
    <w:rsid w:val="00FD2E9F"/>
    <w:rsid w:val="00FD4F0B"/>
    <w:rsid w:val="00FE0EF3"/>
    <w:rsid w:val="00FE1CB7"/>
    <w:rsid w:val="00FE38F7"/>
    <w:rsid w:val="00FE4A43"/>
    <w:rsid w:val="00FE7768"/>
    <w:rsid w:val="00FE77EC"/>
    <w:rsid w:val="00FF3A4A"/>
    <w:rsid w:val="00FF60EB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1"/>
    </o:shapelayout>
  </w:shapeDefaults>
  <w:decimalSymbol w:val="."/>
  <w:listSeparator w:val=","/>
  <w14:docId w14:val="39BE8F18"/>
  <w15:docId w15:val="{6FEA088C-CF01-4D6B-9224-54B498E90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630F1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qFormat/>
    <w:rsid w:val="00305CB9"/>
    <w:pPr>
      <w:keepNext/>
      <w:spacing w:after="40"/>
      <w:outlineLvl w:val="0"/>
    </w:pPr>
    <w:rPr>
      <w:rFonts w:cs="Arial"/>
      <w:b/>
      <w:bCs/>
      <w:kern w:val="32"/>
      <w:sz w:val="28"/>
      <w:szCs w:val="28"/>
    </w:rPr>
  </w:style>
  <w:style w:type="paragraph" w:styleId="Heading2">
    <w:name w:val="heading 2"/>
    <w:aliases w:val="21 + Not Italic"/>
    <w:basedOn w:val="Normal"/>
    <w:next w:val="Normal"/>
    <w:link w:val="Heading2Char"/>
    <w:qFormat/>
    <w:rsid w:val="005F1B43"/>
    <w:pPr>
      <w:keepNext/>
      <w:numPr>
        <w:ilvl w:val="1"/>
        <w:numId w:val="23"/>
      </w:numPr>
      <w:spacing w:before="240" w:after="60"/>
      <w:outlineLvl w:val="1"/>
    </w:pPr>
    <w:rPr>
      <w:b/>
    </w:rPr>
  </w:style>
  <w:style w:type="paragraph" w:styleId="Heading3">
    <w:name w:val="heading 3"/>
    <w:aliases w:val="3,31"/>
    <w:basedOn w:val="Normal"/>
    <w:next w:val="Normal"/>
    <w:qFormat/>
    <w:rsid w:val="005F1B43"/>
    <w:pPr>
      <w:keepNext/>
      <w:numPr>
        <w:ilvl w:val="2"/>
        <w:numId w:val="23"/>
      </w:numPr>
      <w:spacing w:before="120" w:after="60"/>
      <w:outlineLvl w:val="2"/>
    </w:pPr>
    <w:rPr>
      <w:rFonts w:cs="Arial"/>
      <w:b/>
      <w:bCs/>
      <w:szCs w:val="20"/>
    </w:rPr>
  </w:style>
  <w:style w:type="paragraph" w:styleId="Heading4">
    <w:name w:val="heading 4"/>
    <w:aliases w:val="techdg3"/>
    <w:basedOn w:val="Normal"/>
    <w:next w:val="Normal"/>
    <w:qFormat/>
    <w:rsid w:val="004566BB"/>
    <w:pPr>
      <w:keepNext/>
      <w:spacing w:before="120" w:after="60"/>
      <w:ind w:left="720"/>
      <w:outlineLvl w:val="3"/>
    </w:pPr>
    <w:rPr>
      <w:bCs/>
      <w:caps/>
      <w:szCs w:val="18"/>
      <w:u w:val="single"/>
    </w:rPr>
  </w:style>
  <w:style w:type="paragraph" w:styleId="Heading5">
    <w:name w:val="heading 5"/>
    <w:basedOn w:val="Normal"/>
    <w:next w:val="Normal"/>
    <w:qFormat/>
    <w:rsid w:val="00A81EB1"/>
    <w:pPr>
      <w:keepNext/>
      <w:jc w:val="center"/>
      <w:outlineLvl w:val="4"/>
    </w:pPr>
    <w:rPr>
      <w:b/>
      <w:szCs w:val="20"/>
    </w:rPr>
  </w:style>
  <w:style w:type="paragraph" w:styleId="Heading6">
    <w:name w:val="heading 6"/>
    <w:basedOn w:val="Normal"/>
    <w:next w:val="Normal"/>
    <w:qFormat/>
    <w:rsid w:val="00A81EB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A81EB1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81EB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81EB1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FB571C"/>
    <w:rPr>
      <w:rFonts w:ascii="Courier New" w:hAnsi="Courier New" w:cs="Courier New"/>
      <w:szCs w:val="20"/>
    </w:rPr>
  </w:style>
  <w:style w:type="paragraph" w:customStyle="1" w:styleId="arial">
    <w:name w:val="arial"/>
    <w:basedOn w:val="PlainText"/>
    <w:rsid w:val="00930C1C"/>
    <w:rPr>
      <w:b/>
    </w:rPr>
  </w:style>
  <w:style w:type="paragraph" w:styleId="Header">
    <w:name w:val="header"/>
    <w:basedOn w:val="Normal"/>
    <w:rsid w:val="00CF21C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F21C3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07256D"/>
    <w:pPr>
      <w:spacing w:after="120"/>
    </w:pPr>
  </w:style>
  <w:style w:type="paragraph" w:styleId="TOC1">
    <w:name w:val="toc 1"/>
    <w:basedOn w:val="Normal"/>
    <w:next w:val="Normal"/>
    <w:autoRedefine/>
    <w:uiPriority w:val="39"/>
    <w:rsid w:val="00233D07"/>
    <w:pPr>
      <w:tabs>
        <w:tab w:val="left" w:pos="480"/>
        <w:tab w:val="right" w:leader="dot" w:pos="9592"/>
      </w:tabs>
      <w:spacing w:before="120" w:after="120"/>
    </w:pPr>
    <w:rPr>
      <w:rFonts w:cs="Arial"/>
      <w:b/>
      <w:caps/>
      <w:noProof/>
      <w:szCs w:val="20"/>
    </w:rPr>
  </w:style>
  <w:style w:type="character" w:styleId="Hyperlink">
    <w:name w:val="Hyperlink"/>
    <w:uiPriority w:val="99"/>
    <w:rsid w:val="000937BF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C43E06"/>
    <w:pPr>
      <w:tabs>
        <w:tab w:val="left" w:pos="1200"/>
        <w:tab w:val="right" w:leader="dot" w:pos="9592"/>
      </w:tabs>
      <w:ind w:left="240"/>
    </w:pPr>
    <w:rPr>
      <w:szCs w:val="20"/>
    </w:rPr>
  </w:style>
  <w:style w:type="paragraph" w:customStyle="1" w:styleId="StyleHeading1Before0pt">
    <w:name w:val="Style Heading_1 + Before:  0 pt"/>
    <w:basedOn w:val="Normal"/>
    <w:rsid w:val="005F1B43"/>
    <w:pPr>
      <w:keepNext/>
      <w:pageBreakBefore/>
      <w:numPr>
        <w:numId w:val="23"/>
      </w:numPr>
      <w:shd w:val="clear" w:color="auto" w:fill="800000"/>
      <w:spacing w:after="240"/>
      <w:outlineLvl w:val="0"/>
    </w:pPr>
    <w:rPr>
      <w:b/>
      <w:bCs/>
      <w:color w:val="FFFFFF"/>
      <w:kern w:val="32"/>
      <w:sz w:val="32"/>
      <w:szCs w:val="20"/>
    </w:rPr>
  </w:style>
  <w:style w:type="paragraph" w:styleId="TOC3">
    <w:name w:val="toc 3"/>
    <w:basedOn w:val="Normal"/>
    <w:next w:val="Normal"/>
    <w:autoRedefine/>
    <w:uiPriority w:val="39"/>
    <w:rsid w:val="0029612F"/>
    <w:pPr>
      <w:ind w:left="480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28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84F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F628C"/>
    <w:pPr>
      <w:ind w:left="720"/>
      <w:contextualSpacing/>
    </w:pPr>
  </w:style>
  <w:style w:type="paragraph" w:customStyle="1" w:styleId="Instructions">
    <w:name w:val="Instructions"/>
    <w:basedOn w:val="Normal"/>
    <w:autoRedefine/>
    <w:rsid w:val="00A609C5"/>
    <w:pPr>
      <w:shd w:val="clear" w:color="auto" w:fill="FFFFFF"/>
    </w:pPr>
    <w:rPr>
      <w:rFonts w:ascii="Times New Roman" w:hAnsi="Times New Roman"/>
      <w:i/>
      <w:color w:val="0000FF"/>
      <w:sz w:val="24"/>
      <w:szCs w:val="20"/>
    </w:rPr>
  </w:style>
  <w:style w:type="paragraph" w:customStyle="1" w:styleId="TableText">
    <w:name w:val="Table Text"/>
    <w:basedOn w:val="Normal"/>
    <w:rsid w:val="00A609C5"/>
    <w:pPr>
      <w:overflowPunct w:val="0"/>
      <w:autoSpaceDE w:val="0"/>
      <w:autoSpaceDN w:val="0"/>
      <w:adjustRightInd w:val="0"/>
      <w:textAlignment w:val="baseline"/>
    </w:pPr>
    <w:rPr>
      <w:noProof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249A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249A8"/>
    <w:rPr>
      <w:rFonts w:ascii="Arial" w:hAnsi="Arial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F0883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08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0883"/>
    <w:rPr>
      <w:rFonts w:ascii="Arial" w:hAnsi="Arial"/>
      <w:szCs w:val="24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0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0883"/>
    <w:rPr>
      <w:rFonts w:ascii="Arial" w:hAnsi="Arial"/>
      <w:b/>
      <w:bCs/>
      <w:szCs w:val="24"/>
      <w:lang w:eastAsia="en-US"/>
    </w:rPr>
  </w:style>
  <w:style w:type="table" w:styleId="TableGrid">
    <w:name w:val="Table Grid"/>
    <w:basedOn w:val="TableNormal"/>
    <w:uiPriority w:val="59"/>
    <w:rsid w:val="002370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937C3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E527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rsid w:val="00C94E9A"/>
    <w:rPr>
      <w:rFonts w:ascii="Arial" w:hAnsi="Arial"/>
      <w:b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94E9A"/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validator.w3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IC\Research\InternalGrant\Final\SPMP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DAA5C-4E89-4A48-B674-238733860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SPMPTemplate.dotx</Template>
  <TotalTime>1132</TotalTime>
  <Pages>9</Pages>
  <Words>921</Words>
  <Characters>5253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Archive</vt:lpstr>
      <vt:lpstr>Document Change Log</vt:lpstr>
      <vt:lpstr>Table of Contents</vt:lpstr>
      <vt:lpstr>Overview</vt:lpstr>
      <vt:lpstr>    Purpose</vt:lpstr>
      <vt:lpstr>    Software Target Customer</vt:lpstr>
      <vt:lpstr>    Aim</vt:lpstr>
      <vt:lpstr>Tools and Standards</vt:lpstr>
      <vt:lpstr>    Tools</vt:lpstr>
      <vt:lpstr>    Standards</vt:lpstr>
      <vt:lpstr>System Design</vt:lpstr>
      <vt:lpstr>    Game Description</vt:lpstr>
      <vt:lpstr>    Interface Design</vt:lpstr>
      <vt:lpstr>    Event Diagram</vt:lpstr>
      <vt:lpstr>Test Procedure</vt:lpstr>
    </vt:vector>
  </TitlesOfParts>
  <Company>EQUIFAX</Company>
  <LinksUpToDate>false</LinksUpToDate>
  <CharactersWithSpaces>6162</CharactersWithSpaces>
  <SharedDoc>false</SharedDoc>
  <HLinks>
    <vt:vector size="150" baseType="variant"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_Toc330543725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_Toc330543724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_Toc330543723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_Toc330543722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_Toc330543721</vt:lpwstr>
      </vt:variant>
      <vt:variant>
        <vt:i4>1048624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_Toc330543720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_Toc330543719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_Toc330543718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_Toc330543717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_Toc330543716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_Toc330543715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_Toc330543714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_Toc330543713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_Toc330543712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_Toc330543711</vt:lpwstr>
      </vt:variant>
      <vt:variant>
        <vt:i4>1245232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_Toc330543710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_Toc330543709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_Toc330543708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_Toc330543707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_Toc330543706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_Toc330543705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_Toc330543704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_Toc330543703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_Toc330543702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_Toc330543701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</dc:title>
  <dc:subject/>
  <dc:creator> </dc:creator>
  <cp:keywords/>
  <dc:description/>
  <cp:lastModifiedBy>Zhenghao WU</cp:lastModifiedBy>
  <cp:revision>162</cp:revision>
  <dcterms:created xsi:type="dcterms:W3CDTF">2014-07-01T09:50:00Z</dcterms:created>
  <dcterms:modified xsi:type="dcterms:W3CDTF">2017-03-18T14:53:00Z</dcterms:modified>
</cp:coreProperties>
</file>